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9F52" w14:textId="6B3841E9" w:rsidR="00E61259" w:rsidRDefault="00AE7D20">
      <w:pPr>
        <w:pStyle w:val="Title"/>
        <w:jc w:val="right"/>
      </w:pPr>
      <w:r>
        <w:t>DSI Application</w:t>
      </w:r>
    </w:p>
    <w:p w14:paraId="560BF0AB" w14:textId="77777777" w:rsidR="00E61259" w:rsidRDefault="00762067">
      <w:pPr>
        <w:pStyle w:val="Title"/>
        <w:jc w:val="right"/>
      </w:pPr>
      <w:r>
        <w:fldChar w:fldCharType="begin"/>
      </w:r>
      <w:r>
        <w:instrText xml:space="preserve"> TITLE  \* MERGEFORMAT </w:instrText>
      </w:r>
      <w:r>
        <w:fldChar w:fldCharType="separate"/>
      </w:r>
      <w:r w:rsidR="00AE7D20">
        <w:t>System Specification</w:t>
      </w:r>
      <w:r>
        <w:fldChar w:fldCharType="end"/>
      </w:r>
    </w:p>
    <w:p w14:paraId="231CAED5" w14:textId="77777777" w:rsidR="00E61259" w:rsidRDefault="00E61259">
      <w:pPr>
        <w:pStyle w:val="Title"/>
        <w:jc w:val="right"/>
      </w:pPr>
    </w:p>
    <w:p w14:paraId="1E6BEBA3" w14:textId="4B65C504" w:rsidR="00E61259" w:rsidRDefault="000A17B1">
      <w:pPr>
        <w:pStyle w:val="Title"/>
        <w:jc w:val="right"/>
        <w:rPr>
          <w:sz w:val="28"/>
        </w:rPr>
      </w:pPr>
      <w:r>
        <w:rPr>
          <w:sz w:val="28"/>
        </w:rPr>
        <w:t>Version 1.0</w:t>
      </w:r>
    </w:p>
    <w:p w14:paraId="2D3B7FEB" w14:textId="77777777" w:rsidR="00E61259" w:rsidRDefault="00E61259">
      <w:pPr>
        <w:pStyle w:val="InfoBlue"/>
      </w:pPr>
    </w:p>
    <w:p w14:paraId="5EA71A95" w14:textId="77777777" w:rsidR="00E61259" w:rsidRDefault="00E61259">
      <w:pPr>
        <w:pStyle w:val="InfoBlue"/>
      </w:pPr>
    </w:p>
    <w:p w14:paraId="78CA4B4E" w14:textId="77777777" w:rsidR="00E61259" w:rsidRDefault="00E61259">
      <w:pPr>
        <w:pStyle w:val="Title"/>
        <w:rPr>
          <w:sz w:val="28"/>
        </w:rPr>
      </w:pPr>
    </w:p>
    <w:p w14:paraId="03B7F097" w14:textId="77777777" w:rsidR="00E61259" w:rsidRDefault="00E61259">
      <w:pPr>
        <w:sectPr w:rsidR="00E61259">
          <w:headerReference w:type="default" r:id="rId10"/>
          <w:footerReference w:type="even" r:id="rId11"/>
          <w:pgSz w:w="12240" w:h="15840" w:code="1"/>
          <w:pgMar w:top="1440" w:right="1440" w:bottom="1440" w:left="1440" w:header="720" w:footer="720" w:gutter="0"/>
          <w:cols w:space="720"/>
          <w:vAlign w:val="center"/>
        </w:sectPr>
      </w:pPr>
    </w:p>
    <w:p w14:paraId="42959112" w14:textId="77777777" w:rsidR="00E61259" w:rsidRDefault="000A17B1">
      <w:pPr>
        <w:pStyle w:val="Title"/>
      </w:pPr>
      <w:r>
        <w:lastRenderedPageBreak/>
        <w:t>Table of Contents</w:t>
      </w:r>
    </w:p>
    <w:p w14:paraId="7EEB2C90" w14:textId="77777777" w:rsidR="00F51ED5" w:rsidRDefault="000A17B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51ED5">
        <w:rPr>
          <w:noProof/>
        </w:rPr>
        <w:t>1.</w:t>
      </w:r>
      <w:r w:rsidR="00F51ED5">
        <w:rPr>
          <w:rFonts w:asciiTheme="minorHAnsi" w:eastAsiaTheme="minorEastAsia" w:hAnsiTheme="minorHAnsi" w:cstheme="minorBidi"/>
          <w:noProof/>
          <w:sz w:val="22"/>
          <w:szCs w:val="22"/>
        </w:rPr>
        <w:tab/>
      </w:r>
      <w:r w:rsidR="00F51ED5">
        <w:rPr>
          <w:noProof/>
        </w:rPr>
        <w:t>Introduction</w:t>
      </w:r>
      <w:r w:rsidR="00F51ED5">
        <w:rPr>
          <w:noProof/>
        </w:rPr>
        <w:tab/>
      </w:r>
      <w:r w:rsidR="00F51ED5">
        <w:rPr>
          <w:noProof/>
        </w:rPr>
        <w:fldChar w:fldCharType="begin"/>
      </w:r>
      <w:r w:rsidR="00F51ED5">
        <w:rPr>
          <w:noProof/>
        </w:rPr>
        <w:instrText xml:space="preserve"> PAGEREF _Toc55073946 \h </w:instrText>
      </w:r>
      <w:r w:rsidR="00F51ED5">
        <w:rPr>
          <w:noProof/>
        </w:rPr>
      </w:r>
      <w:r w:rsidR="00F51ED5">
        <w:rPr>
          <w:noProof/>
        </w:rPr>
        <w:fldChar w:fldCharType="separate"/>
      </w:r>
      <w:r w:rsidR="00F51ED5">
        <w:rPr>
          <w:noProof/>
        </w:rPr>
        <w:t>3</w:t>
      </w:r>
      <w:r w:rsidR="00F51ED5">
        <w:rPr>
          <w:noProof/>
        </w:rPr>
        <w:fldChar w:fldCharType="end"/>
      </w:r>
    </w:p>
    <w:p w14:paraId="1F198607" w14:textId="509BFC3C" w:rsidR="00F51ED5" w:rsidRDefault="00F51ED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w:t>
      </w:r>
      <w:r w:rsidR="00731F36">
        <w:rPr>
          <w:noProof/>
        </w:rPr>
        <w:t>roblem Statement</w:t>
      </w:r>
      <w:r>
        <w:rPr>
          <w:noProof/>
        </w:rPr>
        <w:tab/>
      </w:r>
      <w:r>
        <w:rPr>
          <w:noProof/>
        </w:rPr>
        <w:fldChar w:fldCharType="begin"/>
      </w:r>
      <w:r>
        <w:rPr>
          <w:noProof/>
        </w:rPr>
        <w:instrText xml:space="preserve"> PAGEREF _Toc55073947 \h </w:instrText>
      </w:r>
      <w:r>
        <w:rPr>
          <w:noProof/>
        </w:rPr>
      </w:r>
      <w:r>
        <w:rPr>
          <w:noProof/>
        </w:rPr>
        <w:fldChar w:fldCharType="separate"/>
      </w:r>
      <w:r>
        <w:rPr>
          <w:noProof/>
        </w:rPr>
        <w:t>3</w:t>
      </w:r>
      <w:r>
        <w:rPr>
          <w:noProof/>
        </w:rPr>
        <w:fldChar w:fldCharType="end"/>
      </w:r>
    </w:p>
    <w:p w14:paraId="31377BCF" w14:textId="6B79A382" w:rsidR="00F51ED5" w:rsidRDefault="00F51ED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00731F36">
        <w:rPr>
          <w:noProof/>
        </w:rPr>
        <w:t>Product Vision Statement</w:t>
      </w:r>
      <w:r>
        <w:rPr>
          <w:noProof/>
        </w:rPr>
        <w:tab/>
      </w:r>
      <w:r>
        <w:rPr>
          <w:noProof/>
        </w:rPr>
        <w:fldChar w:fldCharType="begin"/>
      </w:r>
      <w:r>
        <w:rPr>
          <w:noProof/>
        </w:rPr>
        <w:instrText xml:space="preserve"> PAGEREF _Toc55073948 \h </w:instrText>
      </w:r>
      <w:r>
        <w:rPr>
          <w:noProof/>
        </w:rPr>
      </w:r>
      <w:r>
        <w:rPr>
          <w:noProof/>
        </w:rPr>
        <w:fldChar w:fldCharType="separate"/>
      </w:r>
      <w:r>
        <w:rPr>
          <w:noProof/>
        </w:rPr>
        <w:t>3</w:t>
      </w:r>
      <w:r>
        <w:rPr>
          <w:noProof/>
        </w:rPr>
        <w:fldChar w:fldCharType="end"/>
      </w:r>
    </w:p>
    <w:p w14:paraId="632EEF01" w14:textId="03F132D3" w:rsidR="00F51ED5" w:rsidRDefault="00F51ED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00731F36">
        <w:rPr>
          <w:noProof/>
        </w:rPr>
        <w:t>Requirements</w:t>
      </w:r>
      <w:r>
        <w:rPr>
          <w:noProof/>
        </w:rPr>
        <w:t xml:space="preserve"> Overview</w:t>
      </w:r>
      <w:r>
        <w:rPr>
          <w:noProof/>
        </w:rPr>
        <w:tab/>
      </w:r>
      <w:r>
        <w:rPr>
          <w:noProof/>
        </w:rPr>
        <w:fldChar w:fldCharType="begin"/>
      </w:r>
      <w:r>
        <w:rPr>
          <w:noProof/>
        </w:rPr>
        <w:instrText xml:space="preserve"> PAGEREF _Toc55073951 \h </w:instrText>
      </w:r>
      <w:r>
        <w:rPr>
          <w:noProof/>
        </w:rPr>
      </w:r>
      <w:r>
        <w:rPr>
          <w:noProof/>
        </w:rPr>
        <w:fldChar w:fldCharType="separate"/>
      </w:r>
      <w:r>
        <w:rPr>
          <w:noProof/>
        </w:rPr>
        <w:t>3</w:t>
      </w:r>
      <w:r>
        <w:rPr>
          <w:noProof/>
        </w:rPr>
        <w:fldChar w:fldCharType="end"/>
      </w:r>
    </w:p>
    <w:p w14:paraId="1A93EFAD" w14:textId="3D2E3503" w:rsidR="00F51ED5" w:rsidRDefault="00F51ED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00731F36">
        <w:rPr>
          <w:noProof/>
        </w:rPr>
        <w:t>User Stories</w:t>
      </w:r>
      <w:r>
        <w:rPr>
          <w:noProof/>
        </w:rPr>
        <w:tab/>
      </w:r>
      <w:r>
        <w:rPr>
          <w:noProof/>
        </w:rPr>
        <w:fldChar w:fldCharType="begin"/>
      </w:r>
      <w:r>
        <w:rPr>
          <w:noProof/>
        </w:rPr>
        <w:instrText xml:space="preserve"> PAGEREF _Toc55073952 \h </w:instrText>
      </w:r>
      <w:r>
        <w:rPr>
          <w:noProof/>
        </w:rPr>
      </w:r>
      <w:r>
        <w:rPr>
          <w:noProof/>
        </w:rPr>
        <w:fldChar w:fldCharType="separate"/>
      </w:r>
      <w:r>
        <w:rPr>
          <w:noProof/>
        </w:rPr>
        <w:t>3</w:t>
      </w:r>
      <w:r>
        <w:rPr>
          <w:noProof/>
        </w:rPr>
        <w:fldChar w:fldCharType="end"/>
      </w:r>
    </w:p>
    <w:p w14:paraId="385E926B" w14:textId="26334113" w:rsidR="00F51ED5" w:rsidRDefault="00F51ED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00731F36">
        <w:rPr>
          <w:noProof/>
        </w:rPr>
        <w:t>User Experience Design</w:t>
      </w:r>
      <w:r>
        <w:rPr>
          <w:noProof/>
        </w:rPr>
        <w:tab/>
      </w:r>
      <w:r>
        <w:rPr>
          <w:noProof/>
        </w:rPr>
        <w:fldChar w:fldCharType="begin"/>
      </w:r>
      <w:r>
        <w:rPr>
          <w:noProof/>
        </w:rPr>
        <w:instrText xml:space="preserve"> PAGEREF _Toc55073953 \h </w:instrText>
      </w:r>
      <w:r>
        <w:rPr>
          <w:noProof/>
        </w:rPr>
      </w:r>
      <w:r>
        <w:rPr>
          <w:noProof/>
        </w:rPr>
        <w:fldChar w:fldCharType="separate"/>
      </w:r>
      <w:r>
        <w:rPr>
          <w:noProof/>
        </w:rPr>
        <w:t>3</w:t>
      </w:r>
      <w:r>
        <w:rPr>
          <w:noProof/>
        </w:rPr>
        <w:fldChar w:fldCharType="end"/>
      </w:r>
    </w:p>
    <w:p w14:paraId="413408AB" w14:textId="6E40512A" w:rsidR="00F51ED5" w:rsidRDefault="00F51ED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sidR="00731F36">
        <w:rPr>
          <w:noProof/>
        </w:rPr>
        <w:t>Technical Overview</w:t>
      </w:r>
      <w:r>
        <w:rPr>
          <w:noProof/>
        </w:rPr>
        <w:tab/>
      </w:r>
      <w:r>
        <w:rPr>
          <w:noProof/>
        </w:rPr>
        <w:fldChar w:fldCharType="begin"/>
      </w:r>
      <w:r>
        <w:rPr>
          <w:noProof/>
        </w:rPr>
        <w:instrText xml:space="preserve"> PAGEREF _Toc55073955 \h </w:instrText>
      </w:r>
      <w:r>
        <w:rPr>
          <w:noProof/>
        </w:rPr>
      </w:r>
      <w:r>
        <w:rPr>
          <w:noProof/>
        </w:rPr>
        <w:fldChar w:fldCharType="separate"/>
      </w:r>
      <w:r>
        <w:rPr>
          <w:noProof/>
        </w:rPr>
        <w:t>4</w:t>
      </w:r>
      <w:r>
        <w:rPr>
          <w:noProof/>
        </w:rPr>
        <w:fldChar w:fldCharType="end"/>
      </w:r>
    </w:p>
    <w:p w14:paraId="043D5860" w14:textId="552C458D" w:rsidR="00F51ED5" w:rsidRDefault="00F51ED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00731F36">
        <w:rPr>
          <w:noProof/>
        </w:rPr>
        <w:t>Design Constraints</w:t>
      </w:r>
      <w:r>
        <w:rPr>
          <w:noProof/>
        </w:rPr>
        <w:tab/>
      </w:r>
      <w:r>
        <w:rPr>
          <w:noProof/>
        </w:rPr>
        <w:fldChar w:fldCharType="begin"/>
      </w:r>
      <w:r>
        <w:rPr>
          <w:noProof/>
        </w:rPr>
        <w:instrText xml:space="preserve"> PAGEREF _Toc55073956 \h </w:instrText>
      </w:r>
      <w:r>
        <w:rPr>
          <w:noProof/>
        </w:rPr>
      </w:r>
      <w:r>
        <w:rPr>
          <w:noProof/>
        </w:rPr>
        <w:fldChar w:fldCharType="separate"/>
      </w:r>
      <w:r>
        <w:rPr>
          <w:noProof/>
        </w:rPr>
        <w:t>4</w:t>
      </w:r>
      <w:r>
        <w:rPr>
          <w:noProof/>
        </w:rPr>
        <w:fldChar w:fldCharType="end"/>
      </w:r>
    </w:p>
    <w:p w14:paraId="4073FC98" w14:textId="5EBB0003" w:rsidR="00F51ED5" w:rsidRDefault="00F51ED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00731F36">
        <w:rPr>
          <w:noProof/>
        </w:rPr>
        <w:t>Solution Strategy</w:t>
      </w:r>
      <w:r>
        <w:rPr>
          <w:noProof/>
        </w:rPr>
        <w:tab/>
      </w:r>
      <w:r>
        <w:rPr>
          <w:noProof/>
        </w:rPr>
        <w:fldChar w:fldCharType="begin"/>
      </w:r>
      <w:r>
        <w:rPr>
          <w:noProof/>
        </w:rPr>
        <w:instrText xml:space="preserve"> PAGEREF _Toc55073957 \h </w:instrText>
      </w:r>
      <w:r>
        <w:rPr>
          <w:noProof/>
        </w:rPr>
      </w:r>
      <w:r>
        <w:rPr>
          <w:noProof/>
        </w:rPr>
        <w:fldChar w:fldCharType="separate"/>
      </w:r>
      <w:r>
        <w:rPr>
          <w:noProof/>
        </w:rPr>
        <w:t>4</w:t>
      </w:r>
      <w:r>
        <w:rPr>
          <w:noProof/>
        </w:rPr>
        <w:fldChar w:fldCharType="end"/>
      </w:r>
    </w:p>
    <w:p w14:paraId="7F823B72" w14:textId="019F86E1" w:rsidR="00F51ED5" w:rsidRDefault="00F51ED5">
      <w:pPr>
        <w:pStyle w:val="TOC1"/>
        <w:tabs>
          <w:tab w:val="left" w:pos="432"/>
        </w:tabs>
        <w:rPr>
          <w:noProof/>
        </w:rPr>
      </w:pPr>
      <w:r>
        <w:rPr>
          <w:noProof/>
        </w:rPr>
        <w:t>4.</w:t>
      </w:r>
      <w:r>
        <w:rPr>
          <w:rFonts w:asciiTheme="minorHAnsi" w:eastAsiaTheme="minorEastAsia" w:hAnsiTheme="minorHAnsi" w:cstheme="minorBidi"/>
          <w:noProof/>
          <w:sz w:val="22"/>
          <w:szCs w:val="22"/>
        </w:rPr>
        <w:tab/>
      </w:r>
      <w:r w:rsidR="00BA2C51">
        <w:rPr>
          <w:noProof/>
        </w:rPr>
        <w:t>System Design</w:t>
      </w:r>
      <w:r>
        <w:rPr>
          <w:noProof/>
        </w:rPr>
        <w:tab/>
      </w:r>
      <w:r w:rsidR="00BA2C51">
        <w:rPr>
          <w:noProof/>
        </w:rPr>
        <w:t>5</w:t>
      </w:r>
    </w:p>
    <w:p w14:paraId="55F65263" w14:textId="05A0AF46" w:rsidR="00731F36" w:rsidRDefault="00731F36" w:rsidP="00731F36">
      <w:pPr>
        <w:pStyle w:val="TOC2"/>
        <w:tabs>
          <w:tab w:val="left" w:pos="1000"/>
        </w:tabs>
        <w:rPr>
          <w:rFonts w:asciiTheme="minorHAnsi" w:eastAsiaTheme="minorEastAsia" w:hAnsiTheme="minorHAnsi" w:cstheme="minorBidi"/>
          <w:noProof/>
          <w:sz w:val="22"/>
          <w:szCs w:val="22"/>
        </w:rPr>
      </w:pPr>
      <w:r>
        <w:rPr>
          <w:noProof/>
        </w:rPr>
        <w:t>4</w:t>
      </w:r>
      <w:r>
        <w:rPr>
          <w:noProof/>
        </w:rPr>
        <w:t>.</w:t>
      </w:r>
      <w:r>
        <w:rPr>
          <w:noProof/>
        </w:rPr>
        <w:t>1</w:t>
      </w:r>
      <w:r>
        <w:rPr>
          <w:rFonts w:asciiTheme="minorHAnsi" w:eastAsiaTheme="minorEastAsia" w:hAnsiTheme="minorHAnsi" w:cstheme="minorBidi"/>
          <w:noProof/>
          <w:sz w:val="22"/>
          <w:szCs w:val="22"/>
        </w:rPr>
        <w:tab/>
      </w:r>
      <w:r w:rsidR="00BA2C51">
        <w:rPr>
          <w:noProof/>
        </w:rPr>
        <w:t>Context and Scope</w:t>
      </w:r>
      <w:r>
        <w:rPr>
          <w:noProof/>
        </w:rPr>
        <w:tab/>
      </w:r>
      <w:r w:rsidR="00BA2C51">
        <w:rPr>
          <w:noProof/>
        </w:rPr>
        <w:t>5</w:t>
      </w:r>
    </w:p>
    <w:p w14:paraId="65BB1A8C" w14:textId="16582EBD" w:rsidR="00731F36" w:rsidRDefault="00731F36" w:rsidP="00BA2C51">
      <w:pPr>
        <w:pStyle w:val="TOC2"/>
        <w:tabs>
          <w:tab w:val="left" w:pos="1000"/>
        </w:tabs>
        <w:rPr>
          <w:noProof/>
        </w:rPr>
      </w:pPr>
      <w:r>
        <w:rPr>
          <w:noProof/>
        </w:rPr>
        <w:t>4</w:t>
      </w:r>
      <w:r>
        <w:rPr>
          <w:noProof/>
        </w:rPr>
        <w:t>.</w:t>
      </w:r>
      <w:r>
        <w:rPr>
          <w:noProof/>
        </w:rPr>
        <w:t>2</w:t>
      </w:r>
      <w:r>
        <w:rPr>
          <w:rFonts w:asciiTheme="minorHAnsi" w:eastAsiaTheme="minorEastAsia" w:hAnsiTheme="minorHAnsi" w:cstheme="minorBidi"/>
          <w:noProof/>
          <w:sz w:val="22"/>
          <w:szCs w:val="22"/>
        </w:rPr>
        <w:tab/>
      </w:r>
      <w:r w:rsidR="00BA2C51">
        <w:rPr>
          <w:noProof/>
        </w:rPr>
        <w:t>Container Diagram</w:t>
      </w:r>
      <w:r>
        <w:rPr>
          <w:noProof/>
        </w:rPr>
        <w:tab/>
      </w:r>
      <w:r w:rsidR="00BA2C51">
        <w:rPr>
          <w:noProof/>
        </w:rPr>
        <w:t>5</w:t>
      </w:r>
    </w:p>
    <w:p w14:paraId="59CA0936" w14:textId="0700FD0A" w:rsidR="00BA2C51" w:rsidRPr="00BA2C51" w:rsidRDefault="00BA2C51" w:rsidP="00BA2C51">
      <w:pPr>
        <w:pStyle w:val="TOC2"/>
        <w:tabs>
          <w:tab w:val="left" w:pos="1000"/>
        </w:tabs>
        <w:rPr>
          <w:rFonts w:asciiTheme="minorHAnsi" w:eastAsiaTheme="minorEastAsia" w:hAnsiTheme="minorHAnsi" w:cstheme="minorBidi"/>
          <w:noProof/>
          <w:sz w:val="22"/>
          <w:szCs w:val="22"/>
        </w:rPr>
      </w:pPr>
      <w:r>
        <w:rPr>
          <w:noProof/>
        </w:rPr>
        <w:t>4</w:t>
      </w:r>
      <w:r>
        <w:rPr>
          <w:noProof/>
        </w:rPr>
        <w:t>.</w:t>
      </w:r>
      <w:r>
        <w:rPr>
          <w:noProof/>
        </w:rPr>
        <w:t>3</w:t>
      </w:r>
      <w:r>
        <w:rPr>
          <w:rFonts w:asciiTheme="minorHAnsi" w:eastAsiaTheme="minorEastAsia" w:hAnsiTheme="minorHAnsi" w:cstheme="minorBidi"/>
          <w:noProof/>
          <w:sz w:val="22"/>
          <w:szCs w:val="22"/>
        </w:rPr>
        <w:tab/>
      </w:r>
      <w:r>
        <w:rPr>
          <w:noProof/>
        </w:rPr>
        <w:t>Component and Runtime Design(s)</w:t>
      </w:r>
      <w:r>
        <w:rPr>
          <w:noProof/>
        </w:rPr>
        <w:tab/>
      </w:r>
      <w:r>
        <w:rPr>
          <w:noProof/>
        </w:rPr>
        <w:t>5</w:t>
      </w:r>
    </w:p>
    <w:p w14:paraId="693A4A26" w14:textId="4628C462" w:rsidR="00F51ED5" w:rsidRDefault="00BA2C51">
      <w:pPr>
        <w:pStyle w:val="TOC1"/>
        <w:tabs>
          <w:tab w:val="left" w:pos="432"/>
        </w:tabs>
        <w:rPr>
          <w:rFonts w:asciiTheme="minorHAnsi" w:eastAsiaTheme="minorEastAsia" w:hAnsiTheme="minorHAnsi" w:cstheme="minorBidi"/>
          <w:noProof/>
          <w:sz w:val="22"/>
          <w:szCs w:val="22"/>
        </w:rPr>
      </w:pPr>
      <w:r>
        <w:rPr>
          <w:noProof/>
        </w:rPr>
        <w:t>5</w:t>
      </w:r>
      <w:r w:rsidR="00F51ED5">
        <w:rPr>
          <w:noProof/>
        </w:rPr>
        <w:t>.</w:t>
      </w:r>
      <w:r w:rsidR="00F51ED5">
        <w:rPr>
          <w:rFonts w:asciiTheme="minorHAnsi" w:eastAsiaTheme="minorEastAsia" w:hAnsiTheme="minorHAnsi" w:cstheme="minorBidi"/>
          <w:noProof/>
          <w:sz w:val="22"/>
          <w:szCs w:val="22"/>
        </w:rPr>
        <w:tab/>
      </w:r>
      <w:r w:rsidR="00F51ED5">
        <w:rPr>
          <w:noProof/>
        </w:rPr>
        <w:t>Glossary</w:t>
      </w:r>
      <w:r w:rsidR="00F51ED5">
        <w:rPr>
          <w:noProof/>
        </w:rPr>
        <w:tab/>
      </w:r>
      <w:r>
        <w:rPr>
          <w:noProof/>
        </w:rPr>
        <w:t>6</w:t>
      </w:r>
    </w:p>
    <w:p w14:paraId="7C3B73EF" w14:textId="77777777" w:rsidR="00E61259" w:rsidRDefault="000A17B1">
      <w:pPr>
        <w:pStyle w:val="Title"/>
      </w:pPr>
      <w:r>
        <w:fldChar w:fldCharType="end"/>
      </w:r>
      <w:r>
        <w:br w:type="page"/>
      </w:r>
      <w:r w:rsidR="00762067">
        <w:lastRenderedPageBreak/>
        <w:fldChar w:fldCharType="begin"/>
      </w:r>
      <w:r w:rsidR="00762067">
        <w:instrText xml:space="preserve"> TITLE  \* MERGEFORMAT </w:instrText>
      </w:r>
      <w:r w:rsidR="00762067">
        <w:fldChar w:fldCharType="separate"/>
      </w:r>
      <w:r w:rsidR="00AE7D20">
        <w:t>System Specification</w:t>
      </w:r>
      <w:r w:rsidR="00762067">
        <w:fldChar w:fldCharType="end"/>
      </w:r>
      <w:r>
        <w:t xml:space="preserve"> </w:t>
      </w:r>
    </w:p>
    <w:p w14:paraId="0FDB99C1" w14:textId="77777777" w:rsidR="00E61259" w:rsidRDefault="000A17B1">
      <w:pPr>
        <w:pStyle w:val="Heading1"/>
      </w:pPr>
      <w:bookmarkStart w:id="0" w:name="_Toc456598586"/>
      <w:bookmarkStart w:id="1" w:name="_Toc55073946"/>
      <w:r>
        <w:t>Introduction</w:t>
      </w:r>
      <w:bookmarkEnd w:id="0"/>
      <w:bookmarkEnd w:id="1"/>
    </w:p>
    <w:p w14:paraId="76A63363" w14:textId="77777777" w:rsidR="00E61259" w:rsidRDefault="000A17B1" w:rsidP="00E57D75">
      <w:pPr>
        <w:pStyle w:val="HelpText"/>
      </w:pPr>
      <w:r>
        <w:t xml:space="preserve">The introduction of the </w:t>
      </w:r>
      <w:r w:rsidR="00E57D75">
        <w:rPr>
          <w:rStyle w:val="Strong"/>
        </w:rPr>
        <w:t>System Specification</w:t>
      </w:r>
      <w:r>
        <w:t xml:space="preserve"> provides an overview of the entire</w:t>
      </w:r>
      <w:r w:rsidR="00E57D75">
        <w:t xml:space="preserve"> document</w:t>
      </w:r>
      <w:r>
        <w:t>. It includes the purpose, scope and overview.</w:t>
      </w:r>
    </w:p>
    <w:p w14:paraId="610E5898" w14:textId="62C66720" w:rsidR="00E61259" w:rsidRDefault="000A17B1">
      <w:pPr>
        <w:pStyle w:val="Heading2"/>
      </w:pPr>
      <w:bookmarkStart w:id="2" w:name="_Toc456598587"/>
      <w:bookmarkStart w:id="3" w:name="_Toc55073947"/>
      <w:r>
        <w:t>P</w:t>
      </w:r>
      <w:bookmarkEnd w:id="2"/>
      <w:bookmarkEnd w:id="3"/>
      <w:r w:rsidR="00731F36">
        <w:t>roblem Statement</w:t>
      </w:r>
    </w:p>
    <w:p w14:paraId="1F52E0B3" w14:textId="34AA6DEA" w:rsidR="004F7A26" w:rsidRDefault="000A17B1" w:rsidP="004F7A26">
      <w:pPr>
        <w:ind w:left="720"/>
      </w:pPr>
      <w:bookmarkStart w:id="4" w:name="_Toc456598588"/>
      <w:r>
        <w:t>This document provides a comprehensive overview of</w:t>
      </w:r>
      <w:r w:rsidR="004F7A26">
        <w:t xml:space="preserve"> the DSI Application </w:t>
      </w:r>
      <w:r w:rsidR="00BE7574">
        <w:t>and the process that was used to construct it</w:t>
      </w:r>
      <w:r>
        <w:t>.</w:t>
      </w:r>
      <w:r w:rsidR="00BE7574">
        <w:t xml:space="preserve">  The doc</w:t>
      </w:r>
      <w:r w:rsidR="00182DCE">
        <w:t xml:space="preserve">ument captures </w:t>
      </w:r>
      <w:r w:rsidR="00340231">
        <w:t xml:space="preserve">the importance of the solution, </w:t>
      </w:r>
      <w:r w:rsidR="0082787B">
        <w:t xml:space="preserve">system </w:t>
      </w:r>
      <w:r w:rsidR="00340231">
        <w:t xml:space="preserve">requirements, </w:t>
      </w:r>
      <w:r w:rsidR="00A67AE0">
        <w:t xml:space="preserve">a high-level schedule, </w:t>
      </w:r>
      <w:r w:rsidR="0082787B">
        <w:t xml:space="preserve">system </w:t>
      </w:r>
      <w:r w:rsidR="00340231">
        <w:t xml:space="preserve">architecture, and </w:t>
      </w:r>
      <w:r w:rsidR="00A67AE0">
        <w:t>the software quality plan.</w:t>
      </w:r>
      <w:r w:rsidR="00832C46">
        <w:t xml:space="preserve"> The purpose of this project is c</w:t>
      </w:r>
      <w:r w:rsidR="00832C46">
        <w:t>reating an application for Death Scene Investigators to fill out a digital form of records from the field</w:t>
      </w:r>
    </w:p>
    <w:bookmarkEnd w:id="4"/>
    <w:p w14:paraId="59B5BA71" w14:textId="77777777" w:rsidR="00E61259" w:rsidRDefault="00731F36">
      <w:pPr>
        <w:pStyle w:val="Heading2"/>
      </w:pPr>
      <w:r>
        <w:t>Product Vision Statement</w:t>
      </w:r>
    </w:p>
    <w:p w14:paraId="1F8F23F4" w14:textId="32B2EA9F" w:rsidR="004F7A26" w:rsidRDefault="004F7A26" w:rsidP="004F7A26">
      <w:pPr>
        <w:ind w:left="720"/>
      </w:pPr>
      <w:bookmarkStart w:id="5" w:name="_Toc55073951"/>
      <w:r w:rsidRPr="004F7A26">
        <w:t>For Kentucky coroners who need a method to accurately report death scene investigations, the progressive web application is a software that will improve data collection from death scenes over inefficient pen-and-paper forms. Our product offers significant improvements over the old web-based reporting system (CRI) by providing a responsive UI for the investigators, improving mobility of the application by caching forms that cannot be sent immediately to a database due to a lack of wireless connection, and ultimately increasing the overall efficiency of the National Violent Death Reporting Syste</w:t>
      </w:r>
      <w:bookmarkStart w:id="6" w:name="_Hlk100061007"/>
      <w:r w:rsidRPr="004F7A26">
        <w:t>m.</w:t>
      </w:r>
      <w:bookmarkEnd w:id="6"/>
    </w:p>
    <w:p w14:paraId="2E916EB3" w14:textId="3CBE1B1E" w:rsidR="00E57D75" w:rsidRDefault="00731F36" w:rsidP="00ED0A3C">
      <w:pPr>
        <w:pStyle w:val="Heading1"/>
      </w:pPr>
      <w:r>
        <w:t>Requirements</w:t>
      </w:r>
      <w:r w:rsidR="00ED0A3C">
        <w:t xml:space="preserve"> Overview</w:t>
      </w:r>
      <w:bookmarkEnd w:id="5"/>
    </w:p>
    <w:p w14:paraId="1C50844C" w14:textId="77777777" w:rsidR="00ED0A3C" w:rsidRDefault="007C7692" w:rsidP="00D945D4">
      <w:pPr>
        <w:pStyle w:val="HelpText"/>
      </w:pPr>
      <w:r>
        <w:t xml:space="preserve">Provide an overview of this section.  </w:t>
      </w:r>
      <w:r w:rsidR="00B556AF">
        <w:t xml:space="preserve">Briefly touch on the problem, vision, and stakeholders; </w:t>
      </w:r>
      <w:r w:rsidR="006734F1">
        <w:t>reference the details later in the section.</w:t>
      </w:r>
    </w:p>
    <w:p w14:paraId="23C7EBD5" w14:textId="77777777" w:rsidR="00AA1A3F" w:rsidRDefault="00731F36" w:rsidP="00AA1A3F">
      <w:pPr>
        <w:pStyle w:val="Heading2"/>
      </w:pPr>
      <w:r>
        <w:t>User Stories</w:t>
      </w:r>
    </w:p>
    <w:p w14:paraId="0EFAE02B" w14:textId="67EA931C" w:rsidR="00AA1A3F" w:rsidRDefault="00AA1A3F" w:rsidP="00AA1A3F">
      <w:pPr>
        <w:pStyle w:val="Heading2"/>
        <w:numPr>
          <w:ilvl w:val="0"/>
          <w:numId w:val="0"/>
        </w:numPr>
        <w:ind w:left="720"/>
        <w:rPr>
          <w:rFonts w:ascii="Times New Roman" w:hAnsi="Times New Roman"/>
          <w:b w:val="0"/>
          <w:iCs/>
        </w:rPr>
      </w:pPr>
      <w:r>
        <w:rPr>
          <w:rFonts w:ascii="Times New Roman" w:hAnsi="Times New Roman"/>
          <w:b w:val="0"/>
          <w:iCs/>
        </w:rPr>
        <w:t>This section includes selected epics and user stories created for this project. Each epic is accompanied by acceptance criteria and any important notes.</w:t>
      </w:r>
    </w:p>
    <w:p w14:paraId="689FA793" w14:textId="22AE2CD6"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1: As a mortician, I should view the form from any device. To do this, it needs to comply with the PWA formatting policy Acceptance: The form can be accessed from a mobile device, tablet, and laptop. </w:t>
      </w:r>
    </w:p>
    <w:p w14:paraId="447BCDC7"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2: As a mortician, I should be able to view the Original DSI form as a Digital form Note: The categories given in the initial form should be transferred in a friendly manner so morticians can recognize what is needed in each area of the digital form. Acceptance: a mortician should approve the layout, or category names should be </w:t>
      </w:r>
      <w:proofErr w:type="gramStart"/>
      <w:r w:rsidRPr="00AA1A3F">
        <w:rPr>
          <w:rFonts w:ascii="Times New Roman" w:hAnsi="Times New Roman"/>
          <w:b w:val="0"/>
          <w:iCs/>
        </w:rPr>
        <w:t>exactly the same</w:t>
      </w:r>
      <w:proofErr w:type="gramEnd"/>
      <w:r w:rsidRPr="00AA1A3F">
        <w:rPr>
          <w:rFonts w:ascii="Times New Roman" w:hAnsi="Times New Roman"/>
          <w:b w:val="0"/>
          <w:iCs/>
        </w:rPr>
        <w:t xml:space="preserve"> as the initial form. </w:t>
      </w:r>
    </w:p>
    <w:p w14:paraId="6C3D2B51"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3: As a CDC member, I should be able to view the forms using the database. Note: an existing backend should exist from what we know; the forms for the final product should be sent to the specified location for later review Acceptance: A different location will be used for initial testing; if we can access the final database, we can send a test document and determine if it uploads successfully. </w:t>
      </w:r>
    </w:p>
    <w:p w14:paraId="65810BCA"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4: As a mortician, I want to be able to upload files so that I can record physical evidence Notes: This should include audio and/or visual files with a different section for each. Local photos from the native device will also need to be accepted, such as from the device camera if possible. A separate section will be provided for file uploads. Acceptance: Given that I want to remove files, I should be able to remove a file that was previously uploaded Acceptance: Given that I want to upload multiple files, I should be able to see all files that have been uploaded. Previously uploaded files should not be overwritten. Acceptance: Given that I want to upload a file if a file does not upload successfully, I should be notified that the upload could not be completed Acceptance: Given that I want to upload multiple files, I should upload a file even after a file has already been cached. </w:t>
      </w:r>
    </w:p>
    <w:p w14:paraId="3DF51A7D"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1: As a mortician, I want to be able to use this PWA offline so that I can work in areas with poor internet connectivity Notes: This is a feature of all PWA’s, but it is a vital feature for our application that </w:t>
      </w:r>
      <w:r w:rsidRPr="00AA1A3F">
        <w:rPr>
          <w:rFonts w:ascii="Times New Roman" w:hAnsi="Times New Roman"/>
          <w:b w:val="0"/>
          <w:iCs/>
        </w:rPr>
        <w:lastRenderedPageBreak/>
        <w:t>needs to be checked. Acceptance: A user can access the PWA without an internet connection Acceptance: Data should not be lost upon losing internet connection</w:t>
      </w:r>
      <w:r>
        <w:rPr>
          <w:rFonts w:ascii="Times New Roman" w:hAnsi="Times New Roman"/>
          <w:b w:val="0"/>
          <w:iCs/>
        </w:rPr>
        <w:t>.</w:t>
      </w:r>
      <w:r w:rsidRPr="00AA1A3F">
        <w:rPr>
          <w:rFonts w:ascii="Times New Roman" w:hAnsi="Times New Roman"/>
          <w:b w:val="0"/>
          <w:iCs/>
        </w:rPr>
        <w:t xml:space="preserve"> </w:t>
      </w:r>
    </w:p>
    <w:p w14:paraId="23C445C5"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2: As a mortician, I want to be able to submit my work so that it can be uploaded to the CDC database Acceptance: Given that I submitted the form, I should be notified whether or not the file was successfully submitted and the reasoning (too large, no connection, other error) Acceptance: If the form fails to submit, the data should still be on the device. </w:t>
      </w:r>
    </w:p>
    <w:p w14:paraId="399223DE"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3: As a mortician, I want to be able to save and close the PWA so that I can continue where I left off later using the save feature. Acceptance: If the application is closed and reopened, information should be retained. Acceptance: A save button is visible for information to be locally saved on the device. </w:t>
      </w:r>
    </w:p>
    <w:p w14:paraId="09A39A2B"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4: As a mortician, I should be able to upload a photo from my local device storage. Note: This can be the photos application for iOS or the file’s location from Windows or Linux device. This is a story within the epic of uploading files. Acceptance: A photo should be selected from the device and submitted with the form Acceptance: The photo should be viewable from the final submission form in the database Acceptance: The chosen photo should be viewable from the PWA to confirm the correct image was selected Acceptance: an error should be displayed if the photo was not uploaded or selected correctly. </w:t>
      </w:r>
    </w:p>
    <w:p w14:paraId="0B384E45" w14:textId="5BE72E18"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1: As a</w:t>
      </w:r>
      <w:r>
        <w:rPr>
          <w:rFonts w:ascii="Times New Roman" w:hAnsi="Times New Roman"/>
          <w:b w:val="0"/>
          <w:iCs/>
        </w:rPr>
        <w:t xml:space="preserve"> database administrator managing</w:t>
      </w:r>
      <w:r w:rsidRPr="00AA1A3F">
        <w:rPr>
          <w:rFonts w:ascii="Times New Roman" w:hAnsi="Times New Roman"/>
          <w:b w:val="0"/>
          <w:iCs/>
        </w:rPr>
        <w:t xml:space="preserve"> information for the national database, this is easier to handle </w:t>
      </w:r>
      <w:r>
        <w:rPr>
          <w:rFonts w:ascii="Times New Roman" w:hAnsi="Times New Roman"/>
          <w:b w:val="0"/>
          <w:iCs/>
        </w:rPr>
        <w:t xml:space="preserve">and analyze </w:t>
      </w:r>
      <w:r w:rsidRPr="00AA1A3F">
        <w:rPr>
          <w:rFonts w:ascii="Times New Roman" w:hAnsi="Times New Roman"/>
          <w:b w:val="0"/>
          <w:iCs/>
        </w:rPr>
        <w:t xml:space="preserve">than paper documents. The PWA will accomplish this by aggregating the submitted forms. </w:t>
      </w:r>
    </w:p>
    <w:p w14:paraId="73A1A551" w14:textId="2A5D648D"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2: As a Mortician, this improves the clarity of my writing and reduces reprints. The PWA will accomplish this by being a digital form to enter information. This allows me to attach photos and other files instead of remembering later directly. The PWA will accomplish this by allowing file uploads. This PWA will allow me to work using a digital form even when an internet connection is poor in the local area. </w:t>
      </w:r>
    </w:p>
    <w:p w14:paraId="46580735" w14:textId="2DACE7FC" w:rsidR="00B05818"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3: As an Investigator, it will improve my workflow by not requiring physical documents to be transferred, thereby improving timelines for investigations.</w:t>
      </w:r>
    </w:p>
    <w:p w14:paraId="5A5E638D" w14:textId="1F370DD5" w:rsidR="00AA1A3F" w:rsidRDefault="00AA1A3F" w:rsidP="00AA1A3F">
      <w:pPr>
        <w:pStyle w:val="Heading2"/>
      </w:pPr>
      <w:r>
        <w:t>User Experience Design</w:t>
      </w:r>
    </w:p>
    <w:p w14:paraId="5D4C7CD8" w14:textId="538CB7A1" w:rsidR="00AA1A3F" w:rsidRPr="00492AC8" w:rsidRDefault="00492AC8" w:rsidP="00AA1A3F">
      <w:pPr>
        <w:pStyle w:val="HelpText"/>
        <w:rPr>
          <w:i w:val="0"/>
          <w:iCs/>
          <w:color w:val="FF0000"/>
        </w:rPr>
      </w:pPr>
      <w:r w:rsidRPr="00492AC8">
        <w:rPr>
          <w:i w:val="0"/>
          <w:iCs/>
          <w:color w:val="FF0000"/>
        </w:rPr>
        <w:t>NOT COMPLETED YET, MAY REMOVE SECTION</w:t>
      </w:r>
    </w:p>
    <w:p w14:paraId="6AD47310" w14:textId="20D08D53" w:rsidR="00143166" w:rsidRDefault="00731F36" w:rsidP="00775FAB">
      <w:pPr>
        <w:pStyle w:val="Heading1"/>
      </w:pPr>
      <w:r>
        <w:t>Technical Overview</w:t>
      </w:r>
    </w:p>
    <w:p w14:paraId="734F2465" w14:textId="77777777" w:rsidR="00472AD4" w:rsidRDefault="007F7713" w:rsidP="00472AD4">
      <w:pPr>
        <w:pStyle w:val="HelpText"/>
      </w:pPr>
      <w:r>
        <w:t>This is a lengthy section of the document.  Describe what they will learn, and where.  Provide</w:t>
      </w:r>
      <w:r w:rsidR="002C1703">
        <w:t xml:space="preserve"> a </w:t>
      </w:r>
      <w:proofErr w:type="gramStart"/>
      <w:r w:rsidR="002C1703">
        <w:t>high level</w:t>
      </w:r>
      <w:proofErr w:type="gramEnd"/>
      <w:r w:rsidR="002C1703">
        <w:t xml:space="preserve"> description of the section.  They should be able to read this </w:t>
      </w:r>
      <w:r w:rsidR="005A6F0E">
        <w:t>introduction</w:t>
      </w:r>
      <w:r w:rsidR="002C1703">
        <w:t xml:space="preserve"> and decide if they need anything in this section.  </w:t>
      </w:r>
      <w:r w:rsidR="005A6F0E">
        <w:t>If they do, this introduction should provide a good idea of where they need to go.</w:t>
      </w:r>
    </w:p>
    <w:p w14:paraId="3E3432FF" w14:textId="67A46DBB" w:rsidR="00472AD4" w:rsidRDefault="00731F36" w:rsidP="00472AD4">
      <w:pPr>
        <w:pStyle w:val="Heading2"/>
      </w:pPr>
      <w:r>
        <w:t>Design Constrains</w:t>
      </w:r>
    </w:p>
    <w:p w14:paraId="739547A9" w14:textId="2C22A0B0" w:rsidR="00686E2F" w:rsidRDefault="00492AC8" w:rsidP="00686E2F">
      <w:pPr>
        <w:pStyle w:val="HelpText"/>
        <w:rPr>
          <w:i w:val="0"/>
          <w:iCs/>
          <w:color w:val="auto"/>
        </w:rPr>
      </w:pPr>
      <w:r w:rsidRPr="00492AC8">
        <w:rPr>
          <w:i w:val="0"/>
          <w:iCs/>
          <w:color w:val="auto"/>
        </w:rPr>
        <w:t>For this project, there are several design constraints of importance.</w:t>
      </w:r>
      <w:r>
        <w:rPr>
          <w:i w:val="0"/>
          <w:iCs/>
          <w:color w:val="auto"/>
        </w:rPr>
        <w:t xml:space="preserve"> The users of this application may work in areas without internet for extended periods of time, therefore this application should be able to work without internet access. To accomplish this goal, our group has chosen to create a progressive web application (PWA) due to its ability to cache data and work offline</w:t>
      </w:r>
      <w:r w:rsidR="0014137B">
        <w:rPr>
          <w:i w:val="0"/>
          <w:iCs/>
          <w:color w:val="auto"/>
        </w:rPr>
        <w:t>.</w:t>
      </w:r>
    </w:p>
    <w:p w14:paraId="78E4F26C" w14:textId="77777777" w:rsidR="0014137B" w:rsidRDefault="00492AC8" w:rsidP="00492AC8">
      <w:pPr>
        <w:ind w:left="720"/>
      </w:pPr>
      <w:r>
        <w:t xml:space="preserve">Using a PWA creates some additional constraints, such as ensuring HTTPS capability, determining an application icon, and creating a </w:t>
      </w:r>
      <w:r w:rsidR="0014137B">
        <w:t xml:space="preserve">web </w:t>
      </w:r>
      <w:r>
        <w:t>manifest file.</w:t>
      </w:r>
      <w:r w:rsidR="0014137B">
        <w:t xml:space="preserve"> This satisfies an additional constraint of security. Due to the nature of the data being processed, HTTPS is required to comply with regulations. Therefore, the PWA will satisfy this constraint as well.</w:t>
      </w:r>
    </w:p>
    <w:p w14:paraId="4893E13A" w14:textId="77777777" w:rsidR="0014137B" w:rsidRDefault="0014137B" w:rsidP="00492AC8">
      <w:pPr>
        <w:ind w:left="720"/>
      </w:pPr>
    </w:p>
    <w:p w14:paraId="5DAE392E" w14:textId="38E70469" w:rsidR="00492AC8" w:rsidRPr="00492AC8" w:rsidRDefault="0014137B" w:rsidP="00492AC8">
      <w:pPr>
        <w:ind w:left="720"/>
      </w:pPr>
      <w:r>
        <w:t>Another constraint for this project requires a specific set of pre-determined questions be asked and answered by users. To comply with this constraint, a digital form needs to be created to mimic the existing forms. Finally, users of this application may want to upload additional information not concerning the specific questions. To allow for this capability, users need to be allowed to upload files with their form. This constraint will be satisfied by allowing for files uploads near the end of the digital form.</w:t>
      </w:r>
    </w:p>
    <w:p w14:paraId="40EB153B" w14:textId="275538BC" w:rsidR="0087380D" w:rsidRDefault="00731F36" w:rsidP="0087380D">
      <w:pPr>
        <w:pStyle w:val="Heading2"/>
      </w:pPr>
      <w:r>
        <w:lastRenderedPageBreak/>
        <w:t>Solution Strategy</w:t>
      </w:r>
    </w:p>
    <w:p w14:paraId="4B1DC39E" w14:textId="77777777" w:rsidR="00832C46" w:rsidRDefault="00832C46" w:rsidP="006C41C0">
      <w:pPr>
        <w:pStyle w:val="HelpText"/>
        <w:rPr>
          <w:i w:val="0"/>
          <w:iCs/>
          <w:color w:val="auto"/>
        </w:rPr>
      </w:pPr>
      <w:r w:rsidRPr="00832C46">
        <w:rPr>
          <w:i w:val="0"/>
          <w:iCs/>
          <w:color w:val="auto"/>
        </w:rPr>
        <w:t xml:space="preserve">Quality: There are </w:t>
      </w:r>
      <w:r w:rsidRPr="00832C46">
        <w:rPr>
          <w:i w:val="0"/>
          <w:iCs/>
          <w:color w:val="auto"/>
        </w:rPr>
        <w:t>several</w:t>
      </w:r>
      <w:r w:rsidRPr="00832C46">
        <w:rPr>
          <w:i w:val="0"/>
          <w:iCs/>
          <w:color w:val="auto"/>
        </w:rPr>
        <w:t xml:space="preserve"> considerations that need to be made for developing this application. The first question we had is what privacy laws we need to follow concerning the investigation data being recorded and submitted through this application. Some privacy laws, such as HIPPA, may require specific security for an application concerning health data. We have asked Dr. Brown about such concerns and are waiting on her input. This means that it is important to make sure people can access someone else's data using the PWA, and that the method of submitting the data from the PWA is secure. The PWA will be a one-way submission so it cannot be used to access the information someone else submitted. That will be handled on the database end for the CDC. Another concern is maintainability. When the software needs to be updated or improved, it is much easier to maintain a single codebase than to update a separate codebase for every platform. The PWA handles this issue by being a "one-size fits all" application that can be updated once to satisfy every platform. </w:t>
      </w:r>
    </w:p>
    <w:p w14:paraId="53136355" w14:textId="77777777" w:rsidR="00832C46" w:rsidRDefault="00832C46" w:rsidP="006C41C0">
      <w:pPr>
        <w:pStyle w:val="HelpText"/>
        <w:rPr>
          <w:i w:val="0"/>
          <w:iCs/>
          <w:color w:val="auto"/>
        </w:rPr>
      </w:pPr>
      <w:r w:rsidRPr="00832C46">
        <w:rPr>
          <w:i w:val="0"/>
          <w:iCs/>
          <w:color w:val="auto"/>
        </w:rPr>
        <w:t xml:space="preserve">Scenario: The approach is to make a PWA that can be used online or offline, and when online it can submit the form to a larger database. </w:t>
      </w:r>
    </w:p>
    <w:p w14:paraId="28498F08" w14:textId="77777777" w:rsidR="00832C46" w:rsidRDefault="00832C46" w:rsidP="006C41C0">
      <w:pPr>
        <w:pStyle w:val="HelpText"/>
        <w:rPr>
          <w:i w:val="0"/>
          <w:iCs/>
          <w:color w:val="auto"/>
        </w:rPr>
      </w:pPr>
      <w:r w:rsidRPr="00832C46">
        <w:rPr>
          <w:i w:val="0"/>
          <w:iCs/>
          <w:color w:val="auto"/>
        </w:rPr>
        <w:t xml:space="preserve">Solution Approach: The framework being used for this project will be Next.js building on React. A template for a Next.js PWA will be used as the foundation. </w:t>
      </w:r>
    </w:p>
    <w:p w14:paraId="2620D6E8" w14:textId="225D40E4" w:rsidR="00832C46" w:rsidRDefault="00832C46" w:rsidP="006C41C0">
      <w:pPr>
        <w:pStyle w:val="HelpText"/>
        <w:rPr>
          <w:i w:val="0"/>
          <w:iCs/>
          <w:color w:val="auto"/>
        </w:rPr>
      </w:pPr>
      <w:r>
        <w:rPr>
          <w:i w:val="0"/>
          <w:iCs/>
          <w:color w:val="auto"/>
        </w:rPr>
        <w:t xml:space="preserve">The use of </w:t>
      </w:r>
      <w:r w:rsidRPr="00832C46">
        <w:rPr>
          <w:i w:val="0"/>
          <w:iCs/>
          <w:color w:val="auto"/>
        </w:rPr>
        <w:t xml:space="preserve">Next.js allows a simplified approach and provides existing documentation and framework for us to build </w:t>
      </w:r>
      <w:r w:rsidRPr="00832C46">
        <w:rPr>
          <w:i w:val="0"/>
          <w:iCs/>
          <w:color w:val="auto"/>
        </w:rPr>
        <w:t>from</w:t>
      </w:r>
      <w:r w:rsidRPr="00832C46">
        <w:rPr>
          <w:i w:val="0"/>
          <w:iCs/>
          <w:color w:val="auto"/>
        </w:rPr>
        <w:t xml:space="preserve">. Additionally, it should have faster load times for users. </w:t>
      </w:r>
    </w:p>
    <w:p w14:paraId="5CD19369" w14:textId="2900FE19" w:rsidR="006C41C0" w:rsidRPr="00832C46" w:rsidRDefault="00832C46" w:rsidP="006C41C0">
      <w:pPr>
        <w:pStyle w:val="HelpText"/>
        <w:rPr>
          <w:i w:val="0"/>
          <w:iCs/>
          <w:color w:val="auto"/>
        </w:rPr>
      </w:pPr>
      <w:r w:rsidRPr="00832C46">
        <w:rPr>
          <w:i w:val="0"/>
          <w:iCs/>
          <w:color w:val="auto"/>
        </w:rPr>
        <w:t>A form library will be used to implement the form filling requirements.</w:t>
      </w:r>
    </w:p>
    <w:p w14:paraId="79D0A814" w14:textId="3FB69ADE" w:rsidR="006C41C0" w:rsidRDefault="00731F36" w:rsidP="0075702D">
      <w:pPr>
        <w:pStyle w:val="Heading1"/>
      </w:pPr>
      <w:r>
        <w:t>System Design</w:t>
      </w:r>
    </w:p>
    <w:p w14:paraId="734906BA" w14:textId="18DC1B56" w:rsidR="00731F36" w:rsidRDefault="00633E5D" w:rsidP="00731F36">
      <w:pPr>
        <w:pStyle w:val="HelpText"/>
      </w:pPr>
      <w:r>
        <w:t>Provide the high</w:t>
      </w:r>
      <w:r w:rsidR="0065381F">
        <w:t>-</w:t>
      </w:r>
      <w:r>
        <w:t xml:space="preserve">level schedule you documented </w:t>
      </w:r>
      <w:r w:rsidR="0065381F">
        <w:t>in the project plan</w:t>
      </w:r>
      <w:r>
        <w:t xml:space="preserve">.  You can use less detail than before if you like.  Provide a discussion of what </w:t>
      </w:r>
      <w:r w:rsidR="0065381F">
        <w:t xml:space="preserve">changed, what </w:t>
      </w:r>
      <w:r>
        <w:t xml:space="preserve">worked well, what didn’t work well, and what you would do differently from a scheduling perspective.  </w:t>
      </w:r>
    </w:p>
    <w:p w14:paraId="6DD64335" w14:textId="7CAE1B9F" w:rsidR="00731F36" w:rsidRDefault="00731F36" w:rsidP="00731F36">
      <w:pPr>
        <w:pStyle w:val="Heading2"/>
      </w:pPr>
      <w:r>
        <w:t>Context and Scope</w:t>
      </w:r>
    </w:p>
    <w:p w14:paraId="4FDD29CF" w14:textId="7D3ADA25" w:rsidR="00731F36" w:rsidRDefault="00731F36" w:rsidP="00731F36">
      <w:pPr>
        <w:pStyle w:val="HelpText"/>
      </w:pPr>
      <w:r>
        <w:t>This section is optional.  If you included it in the architecture assignment, and it is still relevant, include it here.  If you did not include this section, you can remove it and you will not lose any points.</w:t>
      </w:r>
    </w:p>
    <w:p w14:paraId="258AB6FF" w14:textId="52DF11B2" w:rsidR="007D0873" w:rsidRPr="007D0873" w:rsidRDefault="00731F36" w:rsidP="007D0873">
      <w:pPr>
        <w:pStyle w:val="Heading2"/>
      </w:pPr>
      <w:r>
        <w:t>Container Diagram</w:t>
      </w:r>
    </w:p>
    <w:p w14:paraId="220D94FA" w14:textId="7C2666AA" w:rsidR="007D0873" w:rsidRPr="007D0873" w:rsidRDefault="007D0873" w:rsidP="007D0873">
      <w:pPr>
        <w:pStyle w:val="Heading2"/>
        <w:numPr>
          <w:ilvl w:val="0"/>
          <w:numId w:val="0"/>
        </w:numPr>
        <w:ind w:left="720"/>
        <w:rPr>
          <w:rFonts w:ascii="Times New Roman" w:hAnsi="Times New Roman"/>
          <w:b w:val="0"/>
          <w:iCs/>
        </w:rPr>
      </w:pPr>
      <w:r>
        <w:rPr>
          <w:rFonts w:ascii="Times New Roman" w:hAnsi="Times New Roman"/>
          <w:b w:val="0"/>
          <w:iCs/>
        </w:rPr>
        <w:t>The container diagram</w:t>
      </w:r>
      <w:r w:rsidRPr="007D0873">
        <w:rPr>
          <w:rFonts w:ascii="Times New Roman" w:hAnsi="Times New Roman"/>
          <w:b w:val="0"/>
          <w:iCs/>
        </w:rPr>
        <w:t xml:space="preserve"> decomposition </w:t>
      </w:r>
      <w:r>
        <w:rPr>
          <w:rFonts w:ascii="Times New Roman" w:hAnsi="Times New Roman"/>
          <w:b w:val="0"/>
          <w:iCs/>
        </w:rPr>
        <w:t xml:space="preserve">shown in figure 2 </w:t>
      </w:r>
      <w:r w:rsidRPr="007D0873">
        <w:rPr>
          <w:rFonts w:ascii="Times New Roman" w:hAnsi="Times New Roman"/>
          <w:b w:val="0"/>
          <w:iCs/>
        </w:rPr>
        <w:t xml:space="preserve">follows the structure we discussed with our customer. Utilizing a Progressive Web Application, we are sending data to a specific endpoint for the </w:t>
      </w:r>
      <w:r>
        <w:rPr>
          <w:rFonts w:ascii="Times New Roman" w:hAnsi="Times New Roman"/>
          <w:b w:val="0"/>
          <w:iCs/>
        </w:rPr>
        <w:t>database administrators</w:t>
      </w:r>
      <w:r w:rsidRPr="007D0873">
        <w:rPr>
          <w:rFonts w:ascii="Times New Roman" w:hAnsi="Times New Roman"/>
          <w:b w:val="0"/>
          <w:iCs/>
        </w:rPr>
        <w:t xml:space="preserve"> to analyze data. </w:t>
      </w:r>
      <w:r>
        <w:rPr>
          <w:rFonts w:ascii="Times New Roman" w:hAnsi="Times New Roman"/>
          <w:b w:val="0"/>
          <w:iCs/>
        </w:rPr>
        <w:t>The database administrators will be working out of the UK Statistics department</w:t>
      </w:r>
      <w:r w:rsidR="00F63BD6">
        <w:rPr>
          <w:rFonts w:ascii="Times New Roman" w:hAnsi="Times New Roman"/>
          <w:b w:val="0"/>
          <w:iCs/>
        </w:rPr>
        <w:t xml:space="preserve"> as identified in figure 2</w:t>
      </w:r>
      <w:r>
        <w:rPr>
          <w:rFonts w:ascii="Times New Roman" w:hAnsi="Times New Roman"/>
          <w:b w:val="0"/>
          <w:iCs/>
        </w:rPr>
        <w:t xml:space="preserve">. </w:t>
      </w:r>
      <w:r w:rsidRPr="007D0873">
        <w:rPr>
          <w:rFonts w:ascii="Times New Roman" w:hAnsi="Times New Roman"/>
          <w:b w:val="0"/>
          <w:iCs/>
        </w:rPr>
        <w:t>The backend database is shown outside of the container as it should be already implemented for our frontend to send data to.</w:t>
      </w:r>
    </w:p>
    <w:p w14:paraId="7E190598" w14:textId="62562A22" w:rsidR="007D0873" w:rsidRPr="007D0873" w:rsidRDefault="007D0873" w:rsidP="007D0873">
      <w:pPr>
        <w:pStyle w:val="Heading2"/>
        <w:numPr>
          <w:ilvl w:val="0"/>
          <w:numId w:val="0"/>
        </w:numPr>
        <w:ind w:left="720"/>
        <w:rPr>
          <w:rFonts w:ascii="Times New Roman" w:hAnsi="Times New Roman"/>
          <w:b w:val="0"/>
          <w:iCs/>
        </w:rPr>
      </w:pPr>
      <w:r w:rsidRPr="007D0873">
        <w:rPr>
          <w:rFonts w:ascii="Times New Roman" w:hAnsi="Times New Roman"/>
          <w:b w:val="0"/>
          <w:iCs/>
        </w:rPr>
        <w:t xml:space="preserve">The Morticians and Investigators need to be able to download the PWA, enter information into the form, then upload the document to the endpoint. This follows the container diagram shown and they interface </w:t>
      </w:r>
      <w:r w:rsidRPr="007D0873">
        <w:rPr>
          <w:rFonts w:ascii="Times New Roman" w:hAnsi="Times New Roman"/>
          <w:b w:val="0"/>
          <w:iCs/>
        </w:rPr>
        <w:lastRenderedPageBreak/>
        <w:t>with the PWA and then with the form displayed in the application.</w:t>
      </w:r>
    </w:p>
    <w:p w14:paraId="2E8D0966" w14:textId="0018A977" w:rsidR="007D0873" w:rsidRDefault="007D0873" w:rsidP="007D0873">
      <w:pPr>
        <w:pStyle w:val="Heading2"/>
        <w:numPr>
          <w:ilvl w:val="0"/>
          <w:numId w:val="0"/>
        </w:numPr>
        <w:ind w:left="720"/>
        <w:rPr>
          <w:rFonts w:ascii="Times New Roman" w:hAnsi="Times New Roman"/>
          <w:b w:val="0"/>
          <w:iCs/>
        </w:rPr>
      </w:pPr>
      <w:r>
        <w:rPr>
          <w:noProof/>
        </w:rPr>
        <w:drawing>
          <wp:anchor distT="0" distB="0" distL="114300" distR="114300" simplePos="0" relativeHeight="251658240" behindDoc="0" locked="0" layoutInCell="1" allowOverlap="1" wp14:anchorId="12793436" wp14:editId="395393B3">
            <wp:simplePos x="0" y="0"/>
            <wp:positionH relativeFrom="margin">
              <wp:align>center</wp:align>
            </wp:positionH>
            <wp:positionV relativeFrom="paragraph">
              <wp:posOffset>1009650</wp:posOffset>
            </wp:positionV>
            <wp:extent cx="6037580" cy="2571750"/>
            <wp:effectExtent l="0" t="0" r="127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4968" t="7844" r="18268" b="30611"/>
                    <a:stretch/>
                  </pic:blipFill>
                  <pic:spPr bwMode="auto">
                    <a:xfrm>
                      <a:off x="0" y="0"/>
                      <a:ext cx="6037580" cy="2571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873">
        <w:rPr>
          <w:rFonts w:ascii="Times New Roman" w:hAnsi="Times New Roman"/>
          <w:b w:val="0"/>
          <w:iCs/>
        </w:rPr>
        <w:t>For data interfacing, there are only three points where data needs to be transmitted. The JSON/HTTPS format for the backend database was already implemented, and HTTPS is used for the PWA to be downloaded from the internet to the users’ device. The CDC workers can interface with the backend using the same method we use to communicate data to the backend. Although that is not within the expected scope of this project, it is important to include so that the expectations of the final application are clear for future progress.</w:t>
      </w:r>
    </w:p>
    <w:p w14:paraId="4D29EEFB" w14:textId="4E420645" w:rsidR="007D0873" w:rsidRPr="007D0873" w:rsidRDefault="007D0873" w:rsidP="007D0873">
      <w:pPr>
        <w:jc w:val="center"/>
      </w:pPr>
      <w:r>
        <w:t>Figure 2: Container Diagram</w:t>
      </w:r>
    </w:p>
    <w:p w14:paraId="12A4A5D9" w14:textId="6A5734AF" w:rsidR="00731F36" w:rsidRDefault="00731F36" w:rsidP="007D0873">
      <w:pPr>
        <w:pStyle w:val="Heading2"/>
      </w:pPr>
      <w:r>
        <w:t>Components or Runtime Design(s)</w:t>
      </w:r>
    </w:p>
    <w:p w14:paraId="0CD2EB97" w14:textId="7D73A74A" w:rsidR="00731F36" w:rsidRPr="00731F36" w:rsidRDefault="00731F36" w:rsidP="00731F36">
      <w:pPr>
        <w:pStyle w:val="HelpText"/>
      </w:pPr>
      <w:r>
        <w:t>This section is optional.  If you included it in the architecture assignment, and it is still relevant, include it here.  If you did not include this section, you can remove it and you will not lose any points.</w:t>
      </w:r>
    </w:p>
    <w:p w14:paraId="4F1182DD" w14:textId="77777777" w:rsidR="00731F36" w:rsidRPr="00731F36" w:rsidRDefault="00731F36" w:rsidP="00731F36"/>
    <w:p w14:paraId="510E2E75" w14:textId="77777777" w:rsidR="00113BAF" w:rsidRDefault="005E3AD6" w:rsidP="005E3AD6">
      <w:pPr>
        <w:pStyle w:val="Heading1"/>
      </w:pPr>
      <w:bookmarkStart w:id="7" w:name="_Toc55073985"/>
      <w:r>
        <w:t>Glossary</w:t>
      </w:r>
      <w:bookmarkEnd w:id="7"/>
    </w:p>
    <w:p w14:paraId="28191A71" w14:textId="77777777" w:rsidR="00863F27" w:rsidRDefault="00A3529F" w:rsidP="005801BE">
      <w:pPr>
        <w:pStyle w:val="HelpText"/>
      </w:pPr>
      <w:r>
        <w:t xml:space="preserve">This section is optional, however, if you do not include it, you should define terms and acronyms the first time they are used in the document.  </w:t>
      </w:r>
      <w:r w:rsidR="005801BE">
        <w:t>Terms should include the most important domain and technical terms that your stakeholders use.</w:t>
      </w:r>
    </w:p>
    <w:tbl>
      <w:tblPr>
        <w:tblStyle w:val="Table"/>
        <w:tblW w:w="4663" w:type="pct"/>
        <w:tblInd w:w="630" w:type="dxa"/>
        <w:tblLook w:val="07E0" w:firstRow="1" w:lastRow="1" w:firstColumn="1" w:lastColumn="1" w:noHBand="1" w:noVBand="1"/>
      </w:tblPr>
      <w:tblGrid>
        <w:gridCol w:w="2250"/>
        <w:gridCol w:w="6479"/>
      </w:tblGrid>
      <w:tr w:rsidR="00863F27" w14:paraId="46903AFF" w14:textId="77777777" w:rsidTr="004F3F1D">
        <w:tc>
          <w:tcPr>
            <w:tcW w:w="1289" w:type="pct"/>
            <w:tcBorders>
              <w:bottom w:val="single" w:sz="0" w:space="0" w:color="auto"/>
            </w:tcBorders>
            <w:vAlign w:val="bottom"/>
          </w:tcPr>
          <w:p w14:paraId="66183604" w14:textId="77777777" w:rsidR="00863F27" w:rsidRDefault="00863F27" w:rsidP="00C4235E">
            <w:pPr>
              <w:pStyle w:val="Compact"/>
            </w:pPr>
            <w:r>
              <w:t>Term</w:t>
            </w:r>
          </w:p>
        </w:tc>
        <w:tc>
          <w:tcPr>
            <w:tcW w:w="3711" w:type="pct"/>
            <w:tcBorders>
              <w:bottom w:val="single" w:sz="0" w:space="0" w:color="auto"/>
            </w:tcBorders>
            <w:vAlign w:val="bottom"/>
          </w:tcPr>
          <w:p w14:paraId="49DD36E8" w14:textId="77777777" w:rsidR="00863F27" w:rsidRDefault="00863F27" w:rsidP="00C4235E">
            <w:pPr>
              <w:pStyle w:val="Compact"/>
            </w:pPr>
            <w:r>
              <w:t>Definition</w:t>
            </w:r>
          </w:p>
        </w:tc>
      </w:tr>
      <w:tr w:rsidR="00863F27" w14:paraId="360AED2A" w14:textId="77777777" w:rsidTr="004F3F1D">
        <w:tc>
          <w:tcPr>
            <w:tcW w:w="1289" w:type="pct"/>
          </w:tcPr>
          <w:p w14:paraId="263424E0" w14:textId="77777777" w:rsidR="00863F27" w:rsidRDefault="00863F27" w:rsidP="00C4235E">
            <w:r>
              <w:t>&lt;Term-1&gt;</w:t>
            </w:r>
          </w:p>
        </w:tc>
        <w:tc>
          <w:tcPr>
            <w:tcW w:w="3711" w:type="pct"/>
          </w:tcPr>
          <w:p w14:paraId="39776FDB" w14:textId="77777777" w:rsidR="00863F27" w:rsidRDefault="00863F27" w:rsidP="00C4235E">
            <w:r>
              <w:t>&lt;</w:t>
            </w:r>
            <w:proofErr w:type="gramStart"/>
            <w:r>
              <w:t>definition-1</w:t>
            </w:r>
            <w:proofErr w:type="gramEnd"/>
            <w:r>
              <w:t>&gt;</w:t>
            </w:r>
          </w:p>
        </w:tc>
      </w:tr>
      <w:tr w:rsidR="00863F27" w14:paraId="7AA5D4F4" w14:textId="77777777" w:rsidTr="004F3F1D">
        <w:tc>
          <w:tcPr>
            <w:tcW w:w="1289" w:type="pct"/>
          </w:tcPr>
          <w:p w14:paraId="5C393E78" w14:textId="77777777" w:rsidR="00863F27" w:rsidRDefault="00863F27" w:rsidP="00C4235E">
            <w:r>
              <w:t>&lt;Term-2&gt;</w:t>
            </w:r>
          </w:p>
        </w:tc>
        <w:tc>
          <w:tcPr>
            <w:tcW w:w="3711" w:type="pct"/>
          </w:tcPr>
          <w:p w14:paraId="1B1E761C" w14:textId="77777777" w:rsidR="00863F27" w:rsidRDefault="00863F27" w:rsidP="00C4235E">
            <w:r>
              <w:t>&lt;</w:t>
            </w:r>
            <w:proofErr w:type="gramStart"/>
            <w:r>
              <w:t>definition-2</w:t>
            </w:r>
            <w:proofErr w:type="gramEnd"/>
            <w:r>
              <w:t>&gt;</w:t>
            </w:r>
          </w:p>
        </w:tc>
      </w:tr>
    </w:tbl>
    <w:p w14:paraId="46E78B1A" w14:textId="77777777" w:rsidR="005E3AD6" w:rsidRPr="005E3AD6" w:rsidRDefault="005E3AD6" w:rsidP="005E3AD6">
      <w:pPr>
        <w:pStyle w:val="BodyText"/>
      </w:pPr>
    </w:p>
    <w:p w14:paraId="3BD04507" w14:textId="77777777" w:rsidR="003C7BDC" w:rsidRPr="003C7BDC" w:rsidRDefault="003C7BDC" w:rsidP="003C7BDC"/>
    <w:p w14:paraId="3FF4FC8D" w14:textId="77777777" w:rsidR="006F6E2F" w:rsidRPr="00F16D72" w:rsidRDefault="006F6E2F" w:rsidP="00F16D72">
      <w:pPr>
        <w:ind w:left="720"/>
      </w:pPr>
    </w:p>
    <w:sectPr w:rsidR="006F6E2F" w:rsidRPr="00F16D7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AB4A1" w14:textId="77777777" w:rsidR="00762067" w:rsidRDefault="00762067">
      <w:pPr>
        <w:spacing w:line="240" w:lineRule="auto"/>
      </w:pPr>
      <w:r>
        <w:separator/>
      </w:r>
    </w:p>
  </w:endnote>
  <w:endnote w:type="continuationSeparator" w:id="0">
    <w:p w14:paraId="3C4CC946" w14:textId="77777777" w:rsidR="00762067" w:rsidRDefault="00762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2DD0" w14:textId="77777777" w:rsidR="00E61259" w:rsidRDefault="000A17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BE7661" w14:textId="77777777" w:rsidR="00E61259" w:rsidRDefault="00E61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61259" w14:paraId="7664FC2A" w14:textId="77777777">
      <w:tc>
        <w:tcPr>
          <w:tcW w:w="3162" w:type="dxa"/>
          <w:tcBorders>
            <w:top w:val="nil"/>
            <w:left w:val="nil"/>
            <w:bottom w:val="nil"/>
            <w:right w:val="nil"/>
          </w:tcBorders>
        </w:tcPr>
        <w:p w14:paraId="75114CF4" w14:textId="77777777" w:rsidR="00E61259" w:rsidRDefault="00E61259">
          <w:pPr>
            <w:ind w:right="360"/>
          </w:pPr>
        </w:p>
      </w:tc>
      <w:tc>
        <w:tcPr>
          <w:tcW w:w="3162" w:type="dxa"/>
          <w:tcBorders>
            <w:top w:val="nil"/>
            <w:left w:val="nil"/>
            <w:bottom w:val="nil"/>
            <w:right w:val="nil"/>
          </w:tcBorders>
        </w:tcPr>
        <w:p w14:paraId="33C212EB" w14:textId="77777777" w:rsidR="00E61259" w:rsidRDefault="00E61259">
          <w:pPr>
            <w:jc w:val="center"/>
          </w:pPr>
        </w:p>
      </w:tc>
      <w:tc>
        <w:tcPr>
          <w:tcW w:w="3162" w:type="dxa"/>
          <w:tcBorders>
            <w:top w:val="nil"/>
            <w:left w:val="nil"/>
            <w:bottom w:val="nil"/>
            <w:right w:val="nil"/>
          </w:tcBorders>
        </w:tcPr>
        <w:p w14:paraId="375C98F7" w14:textId="77777777" w:rsidR="00E61259" w:rsidRDefault="000A17B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1B2ADF8E" w14:textId="77777777" w:rsidR="00E61259" w:rsidRDefault="00E612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DC17" w14:textId="77777777" w:rsidR="00E61259" w:rsidRDefault="00E6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C26A" w14:textId="77777777" w:rsidR="00762067" w:rsidRDefault="00762067">
      <w:pPr>
        <w:spacing w:line="240" w:lineRule="auto"/>
      </w:pPr>
      <w:r>
        <w:separator/>
      </w:r>
    </w:p>
  </w:footnote>
  <w:footnote w:type="continuationSeparator" w:id="0">
    <w:p w14:paraId="0CD65C5D" w14:textId="77777777" w:rsidR="00762067" w:rsidRDefault="007620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9942" w14:textId="77777777" w:rsidR="00E61259" w:rsidRDefault="00E61259">
    <w:pPr>
      <w:rPr>
        <w:sz w:val="24"/>
      </w:rPr>
    </w:pPr>
  </w:p>
  <w:p w14:paraId="6F8F568F" w14:textId="77777777" w:rsidR="00E61259" w:rsidRDefault="00E61259">
    <w:pPr>
      <w:pBdr>
        <w:top w:val="single" w:sz="6" w:space="1" w:color="auto"/>
      </w:pBdr>
      <w:rPr>
        <w:sz w:val="24"/>
      </w:rPr>
    </w:pPr>
  </w:p>
  <w:p w14:paraId="68F8A721" w14:textId="1625CDD4" w:rsidR="00E61259" w:rsidRDefault="00AE7D20">
    <w:pPr>
      <w:pBdr>
        <w:bottom w:val="single" w:sz="6" w:space="1" w:color="auto"/>
      </w:pBdr>
      <w:jc w:val="right"/>
      <w:rPr>
        <w:rFonts w:ascii="Arial" w:hAnsi="Arial"/>
        <w:b/>
        <w:sz w:val="36"/>
      </w:rPr>
    </w:pPr>
    <w:r>
      <w:rPr>
        <w:rFonts w:ascii="Arial" w:hAnsi="Arial"/>
        <w:b/>
        <w:sz w:val="36"/>
      </w:rPr>
      <w:t>Team D</w:t>
    </w:r>
  </w:p>
  <w:p w14:paraId="26308E82" w14:textId="77777777" w:rsidR="00E61259" w:rsidRDefault="00E61259">
    <w:pPr>
      <w:pBdr>
        <w:bottom w:val="single" w:sz="6" w:space="1" w:color="auto"/>
      </w:pBdr>
      <w:jc w:val="right"/>
      <w:rPr>
        <w:sz w:val="24"/>
      </w:rPr>
    </w:pPr>
  </w:p>
  <w:p w14:paraId="2FD7CBD2" w14:textId="77777777" w:rsidR="00E61259" w:rsidRDefault="00E61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61259" w14:paraId="652807DD" w14:textId="77777777" w:rsidTr="00C5146C">
      <w:tc>
        <w:tcPr>
          <w:tcW w:w="6379" w:type="dxa"/>
        </w:tcPr>
        <w:p w14:paraId="60DC13C1" w14:textId="11CBF455" w:rsidR="00E61259" w:rsidRDefault="00AE7D20">
          <w:r>
            <w:t>DSI Application</w:t>
          </w:r>
          <w:r w:rsidR="00762067">
            <w:fldChar w:fldCharType="begin"/>
          </w:r>
          <w:r w:rsidR="00762067">
            <w:instrText xml:space="preserve"> SUBJECT  \* MERGEFORMAT </w:instrText>
          </w:r>
          <w:r w:rsidR="00762067">
            <w:fldChar w:fldCharType="separate"/>
          </w:r>
          <w:r w:rsidR="00762067">
            <w:fldChar w:fldCharType="end"/>
          </w:r>
          <w:r>
            <w:t xml:space="preserve"> </w:t>
          </w:r>
        </w:p>
      </w:tc>
      <w:tc>
        <w:tcPr>
          <w:tcW w:w="3179" w:type="dxa"/>
        </w:tcPr>
        <w:p w14:paraId="75EECC7F" w14:textId="5438A1F8" w:rsidR="00E61259" w:rsidRDefault="000A17B1">
          <w:pPr>
            <w:tabs>
              <w:tab w:val="left" w:pos="1135"/>
            </w:tabs>
            <w:spacing w:before="40"/>
            <w:ind w:right="68"/>
          </w:pPr>
          <w:r>
            <w:t xml:space="preserve">  Version:           1.0</w:t>
          </w:r>
        </w:p>
      </w:tc>
    </w:tr>
    <w:tr w:rsidR="00E61259" w14:paraId="3D0E4624" w14:textId="77777777" w:rsidTr="00C5146C">
      <w:tc>
        <w:tcPr>
          <w:tcW w:w="6379" w:type="dxa"/>
        </w:tcPr>
        <w:p w14:paraId="4BC2A07F" w14:textId="77777777" w:rsidR="00E61259" w:rsidRDefault="00762067">
          <w:r>
            <w:fldChar w:fldCharType="begin"/>
          </w:r>
          <w:r>
            <w:instrText xml:space="preserve"> TITLE  \* MERGEFORMAT </w:instrText>
          </w:r>
          <w:r>
            <w:fldChar w:fldCharType="separate"/>
          </w:r>
          <w:r w:rsidR="00AE7D20">
            <w:t>System Specification</w:t>
          </w:r>
          <w:r>
            <w:fldChar w:fldCharType="end"/>
          </w:r>
        </w:p>
      </w:tc>
      <w:tc>
        <w:tcPr>
          <w:tcW w:w="3179" w:type="dxa"/>
        </w:tcPr>
        <w:p w14:paraId="0494019B" w14:textId="77C49146" w:rsidR="00E61259" w:rsidRDefault="000A17B1">
          <w:r>
            <w:t xml:space="preserve">  Date:  </w:t>
          </w:r>
          <w:r w:rsidR="00AE7D20">
            <w:t>05/04/2022</w:t>
          </w:r>
        </w:p>
      </w:tc>
    </w:tr>
  </w:tbl>
  <w:p w14:paraId="67A59AB5" w14:textId="77777777" w:rsidR="00E61259" w:rsidRDefault="00E61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6295" w14:textId="77777777" w:rsidR="00E61259" w:rsidRDefault="00E61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DAE19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FB"/>
    <w:multiLevelType w:val="multilevel"/>
    <w:tmpl w:val="943E79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0CD2DE"/>
    <w:multiLevelType w:val="multilevel"/>
    <w:tmpl w:val="E3ACC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433EB4"/>
    <w:multiLevelType w:val="multilevel"/>
    <w:tmpl w:val="91F60C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A606891"/>
    <w:multiLevelType w:val="hybridMultilevel"/>
    <w:tmpl w:val="B9F0AF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DE4D49"/>
    <w:multiLevelType w:val="hybridMultilevel"/>
    <w:tmpl w:val="787C9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22156"/>
    <w:multiLevelType w:val="hybridMultilevel"/>
    <w:tmpl w:val="179A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825F0B"/>
    <w:multiLevelType w:val="hybridMultilevel"/>
    <w:tmpl w:val="D8D2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45631508">
    <w:abstractNumId w:val="1"/>
  </w:num>
  <w:num w:numId="2" w16cid:durableId="1322930676">
    <w:abstractNumId w:val="13"/>
  </w:num>
  <w:num w:numId="3" w16cid:durableId="1654721634">
    <w:abstractNumId w:val="26"/>
  </w:num>
  <w:num w:numId="4" w16cid:durableId="1721398339">
    <w:abstractNumId w:val="20"/>
  </w:num>
  <w:num w:numId="5" w16cid:durableId="1148211193">
    <w:abstractNumId w:val="19"/>
  </w:num>
  <w:num w:numId="6" w16cid:durableId="1743603849">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16cid:durableId="1475559062">
    <w:abstractNumId w:val="3"/>
  </w:num>
  <w:num w:numId="8" w16cid:durableId="1226377457">
    <w:abstractNumId w:val="24"/>
  </w:num>
  <w:num w:numId="9" w16cid:durableId="1340423329">
    <w:abstractNumId w:val="4"/>
  </w:num>
  <w:num w:numId="10" w16cid:durableId="268894360">
    <w:abstractNumId w:val="14"/>
  </w:num>
  <w:num w:numId="11" w16cid:durableId="1821379687">
    <w:abstractNumId w:val="12"/>
  </w:num>
  <w:num w:numId="12" w16cid:durableId="27999698">
    <w:abstractNumId w:val="23"/>
  </w:num>
  <w:num w:numId="13" w16cid:durableId="1723362496">
    <w:abstractNumId w:val="11"/>
  </w:num>
  <w:num w:numId="14" w16cid:durableId="959259340">
    <w:abstractNumId w:val="6"/>
  </w:num>
  <w:num w:numId="15" w16cid:durableId="567424500">
    <w:abstractNumId w:val="22"/>
  </w:num>
  <w:num w:numId="16" w16cid:durableId="862747871">
    <w:abstractNumId w:val="18"/>
  </w:num>
  <w:num w:numId="17" w16cid:durableId="1460996265">
    <w:abstractNumId w:val="7"/>
  </w:num>
  <w:num w:numId="18" w16cid:durableId="268584157">
    <w:abstractNumId w:val="15"/>
  </w:num>
  <w:num w:numId="19" w16cid:durableId="4622908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415081733">
    <w:abstractNumId w:val="10"/>
  </w:num>
  <w:num w:numId="21" w16cid:durableId="1550799959">
    <w:abstractNumId w:val="21"/>
  </w:num>
  <w:num w:numId="22" w16cid:durableId="1983532548">
    <w:abstractNumId w:val="8"/>
  </w:num>
  <w:num w:numId="23" w16cid:durableId="2095395394">
    <w:abstractNumId w:val="5"/>
  </w:num>
  <w:num w:numId="24" w16cid:durableId="1962564154">
    <w:abstractNumId w:val="0"/>
  </w:num>
  <w:num w:numId="25" w16cid:durableId="386028960">
    <w:abstractNumId w:val="9"/>
  </w:num>
  <w:num w:numId="26" w16cid:durableId="1185636682">
    <w:abstractNumId w:val="17"/>
  </w:num>
  <w:num w:numId="27" w16cid:durableId="1018235161">
    <w:abstractNumId w:val="16"/>
  </w:num>
  <w:num w:numId="28" w16cid:durableId="3000447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0"/>
    <w:rsid w:val="000047E1"/>
    <w:rsid w:val="00011510"/>
    <w:rsid w:val="000260B1"/>
    <w:rsid w:val="00045D34"/>
    <w:rsid w:val="0007023A"/>
    <w:rsid w:val="00075CC3"/>
    <w:rsid w:val="00080C6D"/>
    <w:rsid w:val="00086E4D"/>
    <w:rsid w:val="00090A85"/>
    <w:rsid w:val="00090DBF"/>
    <w:rsid w:val="000A17B1"/>
    <w:rsid w:val="000B7CFB"/>
    <w:rsid w:val="000D73CB"/>
    <w:rsid w:val="000D7A4B"/>
    <w:rsid w:val="000F05F5"/>
    <w:rsid w:val="000F0FA3"/>
    <w:rsid w:val="00110223"/>
    <w:rsid w:val="00113BAF"/>
    <w:rsid w:val="00122E8D"/>
    <w:rsid w:val="0014137B"/>
    <w:rsid w:val="00143166"/>
    <w:rsid w:val="00157313"/>
    <w:rsid w:val="00180E5E"/>
    <w:rsid w:val="00182DCE"/>
    <w:rsid w:val="00192DE1"/>
    <w:rsid w:val="001B0966"/>
    <w:rsid w:val="001B18D8"/>
    <w:rsid w:val="001C6D6E"/>
    <w:rsid w:val="001D0A7C"/>
    <w:rsid w:val="00200558"/>
    <w:rsid w:val="00203AEE"/>
    <w:rsid w:val="00217E03"/>
    <w:rsid w:val="0022488B"/>
    <w:rsid w:val="00225F59"/>
    <w:rsid w:val="00226548"/>
    <w:rsid w:val="002266B7"/>
    <w:rsid w:val="002317A9"/>
    <w:rsid w:val="002C1703"/>
    <w:rsid w:val="002F002D"/>
    <w:rsid w:val="00315E11"/>
    <w:rsid w:val="00321BFF"/>
    <w:rsid w:val="00330126"/>
    <w:rsid w:val="003313D0"/>
    <w:rsid w:val="00340231"/>
    <w:rsid w:val="003463BB"/>
    <w:rsid w:val="00353574"/>
    <w:rsid w:val="0035362F"/>
    <w:rsid w:val="00353CD2"/>
    <w:rsid w:val="00360DF4"/>
    <w:rsid w:val="00362A38"/>
    <w:rsid w:val="00363421"/>
    <w:rsid w:val="003C08AA"/>
    <w:rsid w:val="003C112A"/>
    <w:rsid w:val="003C7BDC"/>
    <w:rsid w:val="003E1184"/>
    <w:rsid w:val="003E12B3"/>
    <w:rsid w:val="003E1D05"/>
    <w:rsid w:val="003F7405"/>
    <w:rsid w:val="00400E02"/>
    <w:rsid w:val="00415742"/>
    <w:rsid w:val="004267FF"/>
    <w:rsid w:val="00447915"/>
    <w:rsid w:val="00472AD4"/>
    <w:rsid w:val="004746A0"/>
    <w:rsid w:val="004749EC"/>
    <w:rsid w:val="00492AC8"/>
    <w:rsid w:val="004A12A0"/>
    <w:rsid w:val="004B4928"/>
    <w:rsid w:val="004B5C89"/>
    <w:rsid w:val="004D0430"/>
    <w:rsid w:val="004D15E3"/>
    <w:rsid w:val="004E308A"/>
    <w:rsid w:val="004F3F1D"/>
    <w:rsid w:val="004F7A26"/>
    <w:rsid w:val="0051398A"/>
    <w:rsid w:val="0051594A"/>
    <w:rsid w:val="0052784D"/>
    <w:rsid w:val="005303BE"/>
    <w:rsid w:val="00533D34"/>
    <w:rsid w:val="005372BA"/>
    <w:rsid w:val="005610F2"/>
    <w:rsid w:val="005801BE"/>
    <w:rsid w:val="005A6F0E"/>
    <w:rsid w:val="005C0747"/>
    <w:rsid w:val="005C7243"/>
    <w:rsid w:val="005D5C7A"/>
    <w:rsid w:val="005E3AD6"/>
    <w:rsid w:val="005F2571"/>
    <w:rsid w:val="005F5EDC"/>
    <w:rsid w:val="005F7ABE"/>
    <w:rsid w:val="006020B0"/>
    <w:rsid w:val="00614278"/>
    <w:rsid w:val="00614C5F"/>
    <w:rsid w:val="0062334F"/>
    <w:rsid w:val="00633E5D"/>
    <w:rsid w:val="006510B7"/>
    <w:rsid w:val="006518AB"/>
    <w:rsid w:val="006533AD"/>
    <w:rsid w:val="0065381F"/>
    <w:rsid w:val="00657E8B"/>
    <w:rsid w:val="006734F1"/>
    <w:rsid w:val="006801E6"/>
    <w:rsid w:val="00686505"/>
    <w:rsid w:val="00686E2F"/>
    <w:rsid w:val="00686F07"/>
    <w:rsid w:val="006A6DDC"/>
    <w:rsid w:val="006B53D5"/>
    <w:rsid w:val="006B793C"/>
    <w:rsid w:val="006C1F6D"/>
    <w:rsid w:val="006C41C0"/>
    <w:rsid w:val="006D3039"/>
    <w:rsid w:val="006D662E"/>
    <w:rsid w:val="006F6E2F"/>
    <w:rsid w:val="00700D93"/>
    <w:rsid w:val="0070690D"/>
    <w:rsid w:val="00731F36"/>
    <w:rsid w:val="00733E8E"/>
    <w:rsid w:val="0074423E"/>
    <w:rsid w:val="0075702D"/>
    <w:rsid w:val="007611AE"/>
    <w:rsid w:val="00761360"/>
    <w:rsid w:val="00762067"/>
    <w:rsid w:val="00775FAB"/>
    <w:rsid w:val="007960C7"/>
    <w:rsid w:val="007C345C"/>
    <w:rsid w:val="007C7692"/>
    <w:rsid w:val="007D0873"/>
    <w:rsid w:val="007E5E4E"/>
    <w:rsid w:val="007F7713"/>
    <w:rsid w:val="00815581"/>
    <w:rsid w:val="0082787B"/>
    <w:rsid w:val="00832C46"/>
    <w:rsid w:val="00835DE8"/>
    <w:rsid w:val="00837C85"/>
    <w:rsid w:val="00854B5B"/>
    <w:rsid w:val="00863F27"/>
    <w:rsid w:val="0087380D"/>
    <w:rsid w:val="00896228"/>
    <w:rsid w:val="008A6D55"/>
    <w:rsid w:val="008B32A6"/>
    <w:rsid w:val="008C1884"/>
    <w:rsid w:val="008E0BF6"/>
    <w:rsid w:val="008E2138"/>
    <w:rsid w:val="008E2D2E"/>
    <w:rsid w:val="008F17E5"/>
    <w:rsid w:val="00937F61"/>
    <w:rsid w:val="009920FA"/>
    <w:rsid w:val="009C2656"/>
    <w:rsid w:val="009C5B7E"/>
    <w:rsid w:val="009D5371"/>
    <w:rsid w:val="009E28DD"/>
    <w:rsid w:val="009F4451"/>
    <w:rsid w:val="00A22D6E"/>
    <w:rsid w:val="00A3529F"/>
    <w:rsid w:val="00A36B11"/>
    <w:rsid w:val="00A41722"/>
    <w:rsid w:val="00A424A5"/>
    <w:rsid w:val="00A51644"/>
    <w:rsid w:val="00A60E90"/>
    <w:rsid w:val="00A67AE0"/>
    <w:rsid w:val="00A73BBE"/>
    <w:rsid w:val="00A87015"/>
    <w:rsid w:val="00AA1A3F"/>
    <w:rsid w:val="00AD40E7"/>
    <w:rsid w:val="00AE1DC2"/>
    <w:rsid w:val="00AE268D"/>
    <w:rsid w:val="00AE5413"/>
    <w:rsid w:val="00AE5A00"/>
    <w:rsid w:val="00AE7D20"/>
    <w:rsid w:val="00B05818"/>
    <w:rsid w:val="00B34A91"/>
    <w:rsid w:val="00B37846"/>
    <w:rsid w:val="00B556AF"/>
    <w:rsid w:val="00B62DEC"/>
    <w:rsid w:val="00B75DC0"/>
    <w:rsid w:val="00B86B06"/>
    <w:rsid w:val="00B94DED"/>
    <w:rsid w:val="00BA2C51"/>
    <w:rsid w:val="00BA7EDC"/>
    <w:rsid w:val="00BC403B"/>
    <w:rsid w:val="00BC6DAB"/>
    <w:rsid w:val="00BD7117"/>
    <w:rsid w:val="00BE7574"/>
    <w:rsid w:val="00BF46FF"/>
    <w:rsid w:val="00BF76D9"/>
    <w:rsid w:val="00C008A3"/>
    <w:rsid w:val="00C06E58"/>
    <w:rsid w:val="00C34BE3"/>
    <w:rsid w:val="00C5146C"/>
    <w:rsid w:val="00C82AD4"/>
    <w:rsid w:val="00C85F0F"/>
    <w:rsid w:val="00C95DD5"/>
    <w:rsid w:val="00CC43B2"/>
    <w:rsid w:val="00CF1674"/>
    <w:rsid w:val="00CF5E88"/>
    <w:rsid w:val="00D12C5B"/>
    <w:rsid w:val="00D37EC8"/>
    <w:rsid w:val="00D42894"/>
    <w:rsid w:val="00D439E2"/>
    <w:rsid w:val="00D72289"/>
    <w:rsid w:val="00D945D4"/>
    <w:rsid w:val="00DA69A8"/>
    <w:rsid w:val="00DB29E1"/>
    <w:rsid w:val="00DB317B"/>
    <w:rsid w:val="00DC0035"/>
    <w:rsid w:val="00DC43DE"/>
    <w:rsid w:val="00DC6041"/>
    <w:rsid w:val="00DD7C2E"/>
    <w:rsid w:val="00DE6974"/>
    <w:rsid w:val="00DE7272"/>
    <w:rsid w:val="00E25405"/>
    <w:rsid w:val="00E42B0D"/>
    <w:rsid w:val="00E57D75"/>
    <w:rsid w:val="00E61259"/>
    <w:rsid w:val="00E70623"/>
    <w:rsid w:val="00E80A74"/>
    <w:rsid w:val="00E956FE"/>
    <w:rsid w:val="00E9761A"/>
    <w:rsid w:val="00EA09A2"/>
    <w:rsid w:val="00EB216C"/>
    <w:rsid w:val="00ED0A3C"/>
    <w:rsid w:val="00ED7486"/>
    <w:rsid w:val="00EF1DDF"/>
    <w:rsid w:val="00F01B86"/>
    <w:rsid w:val="00F025BB"/>
    <w:rsid w:val="00F05CE7"/>
    <w:rsid w:val="00F16D72"/>
    <w:rsid w:val="00F22498"/>
    <w:rsid w:val="00F36EEA"/>
    <w:rsid w:val="00F47635"/>
    <w:rsid w:val="00F51ED5"/>
    <w:rsid w:val="00F63BD6"/>
    <w:rsid w:val="00F8333D"/>
    <w:rsid w:val="00FA2890"/>
    <w:rsid w:val="00FB3043"/>
    <w:rsid w:val="00FC10F0"/>
    <w:rsid w:val="00FC674C"/>
    <w:rsid w:val="00FD015F"/>
    <w:rsid w:val="00FE30BE"/>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43476"/>
  <w15:chartTrackingRefBased/>
  <w15:docId w15:val="{1009BA9A-A26B-4BF6-B135-662297DC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qFormat/>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customStyle="1" w:styleId="HelpText">
    <w:name w:val="Help Text"/>
    <w:basedOn w:val="InfoBlue"/>
    <w:next w:val="Normal"/>
    <w:link w:val="HelpTextChar"/>
    <w:autoRedefine/>
    <w:qFormat/>
    <w:rsid w:val="00E57D75"/>
  </w:style>
  <w:style w:type="character" w:customStyle="1" w:styleId="InfoBlueChar">
    <w:name w:val="InfoBlue Char"/>
    <w:basedOn w:val="DefaultParagraphFont"/>
    <w:link w:val="InfoBlue"/>
    <w:rsid w:val="00DE7272"/>
    <w:rPr>
      <w:i/>
      <w:color w:val="0000FF"/>
    </w:rPr>
  </w:style>
  <w:style w:type="character" w:customStyle="1" w:styleId="HelpTextChar">
    <w:name w:val="Help Text Char"/>
    <w:basedOn w:val="InfoBlueChar"/>
    <w:link w:val="HelpText"/>
    <w:rsid w:val="00E57D75"/>
    <w:rPr>
      <w:i/>
      <w:color w:val="0000FF"/>
    </w:rPr>
  </w:style>
  <w:style w:type="paragraph" w:customStyle="1" w:styleId="FirstParagraph">
    <w:name w:val="First Paragraph"/>
    <w:basedOn w:val="BodyText"/>
    <w:next w:val="BodyText"/>
    <w:qFormat/>
    <w:rsid w:val="00E956FE"/>
    <w:pPr>
      <w:keepLines w:val="0"/>
      <w:widowControl/>
      <w:spacing w:before="180" w:after="180" w:line="240" w:lineRule="auto"/>
      <w:ind w:left="0"/>
    </w:pPr>
    <w:rPr>
      <w:rFonts w:asciiTheme="minorHAnsi" w:eastAsiaTheme="minorHAnsi" w:hAnsiTheme="minorHAnsi" w:cstheme="minorBidi"/>
      <w:sz w:val="24"/>
      <w:szCs w:val="24"/>
    </w:rPr>
  </w:style>
  <w:style w:type="paragraph" w:customStyle="1" w:styleId="Compact">
    <w:name w:val="Compact"/>
    <w:basedOn w:val="BodyText"/>
    <w:qFormat/>
    <w:rsid w:val="00E956FE"/>
    <w:pPr>
      <w:keepLines w:val="0"/>
      <w:widowControl/>
      <w:spacing w:before="36" w:after="36" w:line="240" w:lineRule="auto"/>
      <w:ind w:left="0"/>
    </w:pPr>
    <w:rPr>
      <w:rFonts w:asciiTheme="minorHAnsi" w:eastAsiaTheme="minorHAnsi" w:hAnsiTheme="minorHAnsi" w:cstheme="minorBidi"/>
      <w:sz w:val="24"/>
      <w:szCs w:val="24"/>
    </w:rPr>
  </w:style>
  <w:style w:type="table" w:customStyle="1" w:styleId="Table">
    <w:name w:val="Table"/>
    <w:semiHidden/>
    <w:unhideWhenUsed/>
    <w:qFormat/>
    <w:rsid w:val="00E956FE"/>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956FE"/>
    <w:pPr>
      <w:keepNext/>
      <w:keepLines/>
      <w:widowControl/>
      <w:spacing w:line="240" w:lineRule="auto"/>
    </w:pPr>
    <w:rPr>
      <w:rFonts w:asciiTheme="minorHAnsi" w:eastAsiaTheme="minorHAnsi" w:hAnsiTheme="minorHAnsi" w:cstheme="minorBidi"/>
      <w:b/>
      <w:sz w:val="24"/>
      <w:szCs w:val="24"/>
    </w:rPr>
  </w:style>
  <w:style w:type="paragraph" w:customStyle="1" w:styleId="Definition">
    <w:name w:val="Definition"/>
    <w:basedOn w:val="Normal"/>
    <w:rsid w:val="00E956FE"/>
    <w:pPr>
      <w:widowControl/>
      <w:spacing w:after="200" w:line="240" w:lineRule="auto"/>
    </w:pPr>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F01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er\Downloads\sys_spec_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DD29C86E0A954BA28D59434C596363" ma:contentTypeVersion="9" ma:contentTypeDescription="Create a new document." ma:contentTypeScope="" ma:versionID="7a11fdb3dfa10a7054e9ebc536d4ea8b">
  <xsd:schema xmlns:xsd="http://www.w3.org/2001/XMLSchema" xmlns:xs="http://www.w3.org/2001/XMLSchema" xmlns:p="http://schemas.microsoft.com/office/2006/metadata/properties" xmlns:ns3="3561282d-b628-4ede-b1e7-46c14d444fcf" targetNamespace="http://schemas.microsoft.com/office/2006/metadata/properties" ma:root="true" ma:fieldsID="2747410d113d95cf02b70f5149631dee" ns3:_="">
    <xsd:import namespace="3561282d-b628-4ede-b1e7-46c14d444f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1282d-b628-4ede-b1e7-46c14d444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DF188-E1EA-4F3C-963A-5B2572862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1282d-b628-4ede-b1e7-46c14d444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0024FE-8121-40EC-9063-0816E4305EE5}">
  <ds:schemaRefs>
    <ds:schemaRef ds:uri="http://schemas.microsoft.com/sharepoint/v3/contenttype/forms"/>
  </ds:schemaRefs>
</ds:datastoreItem>
</file>

<file path=customXml/itemProps3.xml><?xml version="1.0" encoding="utf-8"?>
<ds:datastoreItem xmlns:ds="http://schemas.openxmlformats.org/officeDocument/2006/customXml" ds:itemID="{662A9A73-763F-4AA4-B6F3-58EDCC4BAF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sys_spec_example</Template>
  <TotalTime>49</TotalTime>
  <Pages>6</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System Specification</vt:lpstr>
    </vt:vector>
  </TitlesOfParts>
  <Company>&lt;Team Name&gt;</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Specification</dc:title>
  <dc:subject>&lt;Project Name&gt;</dc:subject>
  <dc:creator>Dillon Tate</dc:creator>
  <cp:keywords/>
  <dc:description/>
  <cp:lastModifiedBy>Tate, Dillon E.</cp:lastModifiedBy>
  <cp:revision>7</cp:revision>
  <cp:lastPrinted>1900-01-01T05:00:00Z</cp:lastPrinted>
  <dcterms:created xsi:type="dcterms:W3CDTF">2022-04-05T17:59:00Z</dcterms:created>
  <dcterms:modified xsi:type="dcterms:W3CDTF">2022-04-05T18:49:00Z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0x0101000CDD29C86E0A954BA28D59434C596363</vt:lpwstr>
  </property>
</Properties>
</file>